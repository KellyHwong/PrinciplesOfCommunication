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43" w:rsidRDefault="002234AD" w:rsidP="002234AD">
      <w:pPr>
        <w:ind w:firstLineChars="0" w:firstLine="0"/>
      </w:pPr>
      <w:r w:rsidRPr="002234AD">
        <w:rPr>
          <w:noProof/>
        </w:rPr>
        <w:drawing>
          <wp:anchor distT="0" distB="0" distL="114300" distR="114300" simplePos="0" relativeHeight="251661312" behindDoc="0" locked="0" layoutInCell="1" allowOverlap="1" wp14:anchorId="69673312" wp14:editId="6CE01E3A">
            <wp:simplePos x="0" y="0"/>
            <wp:positionH relativeFrom="margin">
              <wp:align>right</wp:align>
            </wp:positionH>
            <wp:positionV relativeFrom="paragraph">
              <wp:posOffset>23998</wp:posOffset>
            </wp:positionV>
            <wp:extent cx="997585" cy="997585"/>
            <wp:effectExtent l="0" t="0" r="0" b="0"/>
            <wp:wrapSquare wrapText="bothSides"/>
            <wp:docPr id="1" name="图片 1" descr="D:\Users\HuangKan\Pictures\EIC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HuangKan\Pictures\EIC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85" cy="99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4AD">
        <w:rPr>
          <w:noProof/>
        </w:rPr>
        <w:drawing>
          <wp:anchor distT="0" distB="0" distL="114300" distR="114300" simplePos="0" relativeHeight="251659264" behindDoc="0" locked="0" layoutInCell="1" allowOverlap="1" wp14:anchorId="23D263FE" wp14:editId="193C25E3">
            <wp:simplePos x="0" y="0"/>
            <wp:positionH relativeFrom="margin">
              <wp:align>center</wp:align>
            </wp:positionH>
            <wp:positionV relativeFrom="paragraph">
              <wp:posOffset>115748</wp:posOffset>
            </wp:positionV>
            <wp:extent cx="3543300" cy="838200"/>
            <wp:effectExtent l="0" t="0" r="0" b="0"/>
            <wp:wrapSquare wrapText="left"/>
            <wp:docPr id="4" name="图片 4" descr="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u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4AD">
        <w:rPr>
          <w:noProof/>
        </w:rPr>
        <w:drawing>
          <wp:anchor distT="0" distB="0" distL="114300" distR="114300" simplePos="0" relativeHeight="251660288" behindDoc="0" locked="0" layoutInCell="1" allowOverlap="1" wp14:anchorId="57F270FA" wp14:editId="4F97B744">
            <wp:simplePos x="0" y="0"/>
            <wp:positionH relativeFrom="margin">
              <wp:align>left</wp:align>
            </wp:positionH>
            <wp:positionV relativeFrom="paragraph">
              <wp:posOffset>177327</wp:posOffset>
            </wp:positionV>
            <wp:extent cx="954405" cy="733425"/>
            <wp:effectExtent l="0" t="0" r="0" b="0"/>
            <wp:wrapSquare wrapText="bothSides"/>
            <wp:docPr id="3" name="图片 3" descr="xinsrc_50dbbcf4f24440a88cec0f370c1b7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insrc_50dbbcf4f24440a88cec0f370c1b7bf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95" cy="737096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2234AD" w:rsidRP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2234AD" w:rsidRPr="002234AD" w:rsidRDefault="002234AD" w:rsidP="002234AD">
      <w:pPr>
        <w:spacing w:before="0" w:after="0"/>
        <w:ind w:firstLineChars="0" w:firstLine="0"/>
        <w:jc w:val="center"/>
        <w:rPr>
          <w:rFonts w:ascii="Calibri" w:hAnsi="Calibri"/>
          <w:color w:val="auto"/>
        </w:rPr>
      </w:pPr>
    </w:p>
    <w:p w:rsidR="002234AD" w:rsidRDefault="002234AD" w:rsidP="002234AD">
      <w:pPr>
        <w:spacing w:before="340" w:after="360"/>
        <w:ind w:left="2062" w:hangingChars="428" w:hanging="2062"/>
        <w:mirrorIndents/>
        <w:jc w:val="center"/>
        <w:outlineLvl w:val="0"/>
        <w:rPr>
          <w:rFonts w:ascii="Calibri" w:hAnsi="Calibri"/>
          <w:b/>
          <w:color w:val="auto"/>
          <w:kern w:val="44"/>
          <w:sz w:val="48"/>
          <w:szCs w:val="48"/>
        </w:rPr>
      </w:pPr>
      <w:r w:rsidRPr="002234AD">
        <w:rPr>
          <w:rFonts w:ascii="Calibri" w:hAnsi="Calibri"/>
          <w:b/>
          <w:color w:val="auto"/>
          <w:kern w:val="44"/>
          <w:sz w:val="48"/>
          <w:szCs w:val="48"/>
        </w:rPr>
        <w:t>《</w:t>
      </w:r>
      <w:r w:rsidR="00B61A55">
        <w:rPr>
          <w:rFonts w:ascii="Calibri" w:hAnsi="Calibri"/>
          <w:b/>
          <w:color w:val="auto"/>
          <w:kern w:val="44"/>
          <w:sz w:val="48"/>
          <w:szCs w:val="48"/>
        </w:rPr>
        <w:t>通信原理</w:t>
      </w:r>
      <w:r w:rsidRPr="002234AD">
        <w:rPr>
          <w:rFonts w:ascii="Calibri" w:hAnsi="Calibri"/>
          <w:b/>
          <w:color w:val="auto"/>
          <w:kern w:val="44"/>
          <w:sz w:val="48"/>
          <w:szCs w:val="48"/>
        </w:rPr>
        <w:t>》</w:t>
      </w:r>
      <w:r w:rsidRPr="002234AD">
        <w:rPr>
          <w:rFonts w:ascii="Calibri" w:hAnsi="Calibri" w:hint="eastAsia"/>
          <w:b/>
          <w:color w:val="auto"/>
          <w:kern w:val="44"/>
          <w:sz w:val="48"/>
          <w:szCs w:val="48"/>
        </w:rPr>
        <w:t>报告</w:t>
      </w:r>
    </w:p>
    <w:p w:rsidR="002234AD" w:rsidRDefault="002234AD" w:rsidP="002234AD">
      <w:pPr>
        <w:ind w:firstLine="480"/>
        <w:jc w:val="center"/>
      </w:pPr>
    </w:p>
    <w:p w:rsidR="002234AD" w:rsidRDefault="00065453" w:rsidP="002234AD">
      <w:pPr>
        <w:ind w:left="840" w:firstLine="720"/>
        <w:rPr>
          <w:sz w:val="36"/>
          <w:szCs w:val="36"/>
        </w:rPr>
      </w:pPr>
      <w:r>
        <w:rPr>
          <w:sz w:val="36"/>
          <w:szCs w:val="36"/>
        </w:rPr>
        <w:t>实验</w:t>
      </w:r>
      <w:r w:rsidR="002234AD">
        <w:rPr>
          <w:sz w:val="36"/>
          <w:szCs w:val="36"/>
        </w:rPr>
        <w:t>名称</w:t>
      </w:r>
      <w:r w:rsidR="002234AD">
        <w:rPr>
          <w:rFonts w:hint="eastAsia"/>
          <w:sz w:val="36"/>
          <w:szCs w:val="36"/>
        </w:rPr>
        <w:t>：</w:t>
      </w:r>
      <w:r w:rsidRPr="00065453">
        <w:rPr>
          <w:rFonts w:hint="eastAsia"/>
          <w:sz w:val="36"/>
          <w:szCs w:val="36"/>
          <w:u w:val="single"/>
        </w:rPr>
        <w:t xml:space="preserve"> </w:t>
      </w:r>
      <w:r w:rsidRPr="00065453">
        <w:rPr>
          <w:rFonts w:hint="eastAsia"/>
          <w:sz w:val="36"/>
          <w:szCs w:val="36"/>
          <w:u w:val="single"/>
        </w:rPr>
        <w:t>通信原理第六章仿真</w:t>
      </w:r>
      <w:r w:rsidR="002234AD" w:rsidRPr="00065453">
        <w:rPr>
          <w:rFonts w:hint="eastAsia"/>
          <w:sz w:val="36"/>
          <w:szCs w:val="36"/>
          <w:u w:val="single"/>
        </w:rPr>
        <w:t xml:space="preserve"> </w:t>
      </w:r>
    </w:p>
    <w:p w:rsidR="002234AD" w:rsidRDefault="002234AD" w:rsidP="002234AD">
      <w:pPr>
        <w:ind w:left="840" w:firstLine="720"/>
        <w:rPr>
          <w:sz w:val="36"/>
          <w:szCs w:val="36"/>
        </w:rPr>
      </w:pPr>
      <w:r>
        <w:rPr>
          <w:rFonts w:hint="eastAsia"/>
          <w:sz w:val="36"/>
          <w:szCs w:val="36"/>
        </w:rPr>
        <w:t>院系：</w:t>
      </w:r>
      <w:r w:rsidRPr="002234AD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</w:t>
      </w:r>
      <w:r w:rsidRPr="002234AD">
        <w:rPr>
          <w:rFonts w:hint="eastAsia"/>
          <w:sz w:val="36"/>
          <w:szCs w:val="36"/>
          <w:u w:val="single"/>
        </w:rPr>
        <w:t>电</w:t>
      </w:r>
      <w:r>
        <w:rPr>
          <w:rFonts w:hint="eastAsia"/>
          <w:sz w:val="36"/>
          <w:szCs w:val="36"/>
          <w:u w:val="single"/>
        </w:rPr>
        <w:t>子信息与通信学院</w:t>
      </w:r>
      <w:r>
        <w:rPr>
          <w:rFonts w:hint="eastAsia"/>
          <w:sz w:val="36"/>
          <w:szCs w:val="36"/>
          <w:u w:val="single"/>
        </w:rPr>
        <w:t xml:space="preserve">  </w:t>
      </w:r>
    </w:p>
    <w:p w:rsidR="002234AD" w:rsidRDefault="002234AD" w:rsidP="002234AD">
      <w:pPr>
        <w:ind w:left="840" w:firstLine="720"/>
        <w:rPr>
          <w:sz w:val="36"/>
          <w:szCs w:val="36"/>
          <w:u w:val="single"/>
        </w:rPr>
      </w:pPr>
      <w:r>
        <w:rPr>
          <w:sz w:val="36"/>
          <w:szCs w:val="36"/>
        </w:rPr>
        <w:t>专业</w:t>
      </w:r>
      <w:r>
        <w:rPr>
          <w:rFonts w:hint="eastAsia"/>
          <w:sz w:val="36"/>
          <w:szCs w:val="36"/>
        </w:rPr>
        <w:t>：</w:t>
      </w:r>
      <w:r w:rsidRPr="002234AD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</w:t>
      </w:r>
      <w:r>
        <w:rPr>
          <w:sz w:val="36"/>
          <w:szCs w:val="36"/>
          <w:u w:val="single"/>
        </w:rPr>
        <w:t>电子信息工程</w:t>
      </w:r>
      <w:r>
        <w:rPr>
          <w:rFonts w:hint="eastAsia"/>
          <w:sz w:val="36"/>
          <w:szCs w:val="36"/>
          <w:u w:val="single"/>
        </w:rPr>
        <w:t xml:space="preserve">      </w:t>
      </w:r>
    </w:p>
    <w:p w:rsidR="002234AD" w:rsidRDefault="002234AD" w:rsidP="002234AD">
      <w:pPr>
        <w:ind w:left="840" w:firstLine="720"/>
        <w:rPr>
          <w:sz w:val="36"/>
          <w:szCs w:val="36"/>
          <w:u w:val="single"/>
        </w:rPr>
      </w:pPr>
      <w:r>
        <w:rPr>
          <w:sz w:val="36"/>
          <w:szCs w:val="36"/>
        </w:rPr>
        <w:t>班级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  <w:u w:val="single"/>
        </w:rPr>
        <w:t xml:space="preserve">      </w:t>
      </w:r>
      <w:r>
        <w:rPr>
          <w:sz w:val="36"/>
          <w:szCs w:val="36"/>
          <w:u w:val="single"/>
        </w:rPr>
        <w:t>电信</w:t>
      </w:r>
      <w:r>
        <w:rPr>
          <w:rFonts w:hint="eastAsia"/>
          <w:sz w:val="36"/>
          <w:szCs w:val="36"/>
          <w:u w:val="single"/>
        </w:rPr>
        <w:t>1204</w:t>
      </w:r>
      <w:r>
        <w:rPr>
          <w:rFonts w:hint="eastAsia"/>
          <w:sz w:val="36"/>
          <w:szCs w:val="36"/>
          <w:u w:val="single"/>
        </w:rPr>
        <w:t>班</w:t>
      </w:r>
      <w:r>
        <w:rPr>
          <w:rFonts w:hint="eastAsia"/>
          <w:sz w:val="36"/>
          <w:szCs w:val="36"/>
          <w:u w:val="single"/>
        </w:rPr>
        <w:t xml:space="preserve">       </w:t>
      </w:r>
    </w:p>
    <w:p w:rsidR="002234AD" w:rsidRDefault="002234AD" w:rsidP="002234AD">
      <w:pPr>
        <w:ind w:left="840" w:firstLine="720"/>
        <w:rPr>
          <w:sz w:val="36"/>
          <w:szCs w:val="36"/>
          <w:u w:val="single"/>
        </w:rPr>
      </w:pPr>
      <w:r>
        <w:rPr>
          <w:sz w:val="36"/>
          <w:szCs w:val="36"/>
        </w:rPr>
        <w:t>姓名</w:t>
      </w:r>
      <w:r>
        <w:rPr>
          <w:rFonts w:hint="eastAsia"/>
          <w:sz w:val="36"/>
          <w:szCs w:val="36"/>
        </w:rPr>
        <w:t>：</w:t>
      </w:r>
      <w:r w:rsidRPr="002234AD">
        <w:rPr>
          <w:rFonts w:hint="eastAsia"/>
          <w:sz w:val="36"/>
          <w:szCs w:val="36"/>
          <w:u w:val="single"/>
        </w:rPr>
        <w:t xml:space="preserve">         </w:t>
      </w:r>
      <w:r w:rsidRPr="002234AD">
        <w:rPr>
          <w:rFonts w:hint="eastAsia"/>
          <w:sz w:val="36"/>
          <w:szCs w:val="36"/>
          <w:u w:val="single"/>
        </w:rPr>
        <w:t>黄衎</w:t>
      </w:r>
      <w:r w:rsidRPr="002234AD">
        <w:rPr>
          <w:rFonts w:hint="eastAsia"/>
          <w:sz w:val="36"/>
          <w:szCs w:val="36"/>
          <w:u w:val="single"/>
        </w:rPr>
        <w:t xml:space="preserve">           </w:t>
      </w:r>
    </w:p>
    <w:p w:rsidR="002234AD" w:rsidRDefault="002234AD" w:rsidP="0042476E">
      <w:pPr>
        <w:ind w:left="840" w:firstLine="720"/>
        <w:rPr>
          <w:sz w:val="21"/>
          <w:szCs w:val="21"/>
        </w:rPr>
      </w:pPr>
      <w:r>
        <w:rPr>
          <w:sz w:val="36"/>
          <w:szCs w:val="36"/>
        </w:rPr>
        <w:t>学号</w:t>
      </w:r>
      <w:r>
        <w:rPr>
          <w:rFonts w:hint="eastAsia"/>
          <w:sz w:val="36"/>
          <w:szCs w:val="36"/>
        </w:rPr>
        <w:t>：</w:t>
      </w:r>
      <w:r w:rsidRPr="002234AD">
        <w:rPr>
          <w:rFonts w:hint="eastAsia"/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>U201213468</w:t>
      </w:r>
      <w:r>
        <w:rPr>
          <w:sz w:val="36"/>
          <w:szCs w:val="36"/>
          <w:u w:val="single"/>
        </w:rPr>
        <w:t xml:space="preserve">        </w:t>
      </w:r>
    </w:p>
    <w:p w:rsidR="00C5519C" w:rsidRDefault="00C5519C">
      <w:pPr>
        <w:widowControl/>
        <w:spacing w:before="0" w:after="0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:rsidR="007F3305" w:rsidRPr="00A97643" w:rsidRDefault="0049573C" w:rsidP="00C5519C">
      <w:pPr>
        <w:pStyle w:val="1"/>
      </w:pPr>
      <w:r>
        <w:lastRenderedPageBreak/>
        <w:t>实验目的</w:t>
      </w:r>
    </w:p>
    <w:p w:rsidR="00B32467" w:rsidRDefault="0049573C" w:rsidP="0049573C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仿真各种基带波形及频谱</w:t>
      </w:r>
    </w:p>
    <w:p w:rsidR="0049573C" w:rsidRDefault="0049573C" w:rsidP="0049573C">
      <w:pPr>
        <w:pStyle w:val="a7"/>
        <w:numPr>
          <w:ilvl w:val="0"/>
          <w:numId w:val="15"/>
        </w:numPr>
        <w:ind w:firstLineChars="0"/>
      </w:pPr>
      <w:r>
        <w:t>仿真基带信号的接收</w:t>
      </w:r>
      <w:r>
        <w:rPr>
          <w:rFonts w:hint="eastAsia"/>
        </w:rPr>
        <w:t>（考虑噪声）</w:t>
      </w:r>
    </w:p>
    <w:p w:rsidR="0049573C" w:rsidRDefault="0049573C" w:rsidP="0049573C">
      <w:pPr>
        <w:pStyle w:val="a7"/>
        <w:numPr>
          <w:ilvl w:val="0"/>
          <w:numId w:val="15"/>
        </w:numPr>
        <w:ind w:firstLineChars="0"/>
      </w:pPr>
      <w:r>
        <w:t>画基带信号眼图</w:t>
      </w:r>
    </w:p>
    <w:p w:rsidR="0049573C" w:rsidRDefault="0049573C" w:rsidP="0049573C">
      <w:pPr>
        <w:pStyle w:val="1"/>
      </w:pPr>
      <w:r>
        <w:t>实验过程</w:t>
      </w:r>
    </w:p>
    <w:p w:rsidR="0049573C" w:rsidRDefault="0049573C" w:rsidP="0049573C">
      <w:pPr>
        <w:pStyle w:val="2"/>
      </w:pPr>
      <w:r>
        <w:rPr>
          <w:rFonts w:hint="eastAsia"/>
        </w:rPr>
        <w:t>消息码的产生与编码</w:t>
      </w:r>
    </w:p>
    <w:p w:rsidR="000A6D43" w:rsidRDefault="000A6D43" w:rsidP="000A6D43">
      <w:pPr>
        <w:ind w:firstLine="480"/>
      </w:pPr>
      <w:r>
        <w:rPr>
          <w:rFonts w:hint="eastAsia"/>
        </w:rPr>
        <w:t>AMI</w:t>
      </w:r>
      <w:r>
        <w:rPr>
          <w:rFonts w:hint="eastAsia"/>
        </w:rPr>
        <w:t>（</w:t>
      </w:r>
      <w:r>
        <w:rPr>
          <w:rFonts w:hint="eastAsia"/>
        </w:rPr>
        <w:t>Alter</w:t>
      </w:r>
      <w:r>
        <w:t>native Mark Inversion</w:t>
      </w:r>
      <w:r>
        <w:rPr>
          <w:rFonts w:hint="eastAsia"/>
        </w:rPr>
        <w:t>）码全称传号交替反转码，编码规则是将传号“</w:t>
      </w:r>
      <w:r>
        <w:rPr>
          <w:rFonts w:hint="eastAsia"/>
        </w:rPr>
        <w:t>1</w:t>
      </w:r>
      <w:r>
        <w:rPr>
          <w:rFonts w:hint="eastAsia"/>
        </w:rPr>
        <w:t>”交替地变换为“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”，空号“</w:t>
      </w:r>
      <w:r>
        <w:rPr>
          <w:rFonts w:hint="eastAsia"/>
        </w:rPr>
        <w:t>0</w:t>
      </w:r>
      <w:r>
        <w:rPr>
          <w:rFonts w:hint="eastAsia"/>
        </w:rPr>
        <w:t>”保持不变。</w:t>
      </w:r>
    </w:p>
    <w:p w:rsidR="000A6D43" w:rsidRPr="000A6D43" w:rsidRDefault="000A6D43" w:rsidP="000A6D43">
      <w:pPr>
        <w:ind w:firstLine="480"/>
        <w:rPr>
          <w:rFonts w:hint="eastAsia"/>
        </w:rPr>
      </w:pPr>
      <w:r>
        <w:rPr>
          <w:rFonts w:hint="eastAsia"/>
        </w:rPr>
        <w:t>AMI</w:t>
      </w:r>
      <w:r>
        <w:t>编码函数如下</w:t>
      </w:r>
      <w:r>
        <w:rPr>
          <w:rFonts w:hint="eastAsia"/>
        </w:rPr>
        <w:t>：</w:t>
      </w:r>
    </w:p>
    <w:p w:rsidR="000A6D43" w:rsidRDefault="000A6D43" w:rsidP="000A6D43">
      <w:pPr>
        <w:pStyle w:val="af6"/>
      </w:pPr>
      <w:proofErr w:type="gramStart"/>
      <w:r>
        <w:t>function</w:t>
      </w:r>
      <w:proofErr w:type="gramEnd"/>
      <w:r>
        <w:t xml:space="preserve"> encode = </w:t>
      </w:r>
      <w:proofErr w:type="spellStart"/>
      <w:r>
        <w:t>AMI_encode</w:t>
      </w:r>
      <w:proofErr w:type="spellEnd"/>
      <w:r>
        <w:t>(</w:t>
      </w:r>
      <w:proofErr w:type="spellStart"/>
      <w:r>
        <w:t>msg_code</w:t>
      </w:r>
      <w:proofErr w:type="spellEnd"/>
      <w:r>
        <w:t>)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AMI_encode</w:t>
      </w:r>
      <w:proofErr w:type="spellEnd"/>
      <w:r>
        <w:rPr>
          <w:rFonts w:hint="eastAsia"/>
        </w:rPr>
        <w:t xml:space="preserve"> AMI编码</w:t>
      </w:r>
    </w:p>
    <w:p w:rsidR="000A6D43" w:rsidRDefault="000A6D43" w:rsidP="000A6D43">
      <w:pPr>
        <w:pStyle w:val="af6"/>
      </w:pPr>
      <w:r>
        <w:t xml:space="preserve">% @Author: </w:t>
      </w:r>
      <w:proofErr w:type="spellStart"/>
      <w:r>
        <w:t>KellyHwong</w:t>
      </w:r>
      <w:proofErr w:type="spellEnd"/>
    </w:p>
    <w:p w:rsidR="000A6D43" w:rsidRDefault="000A6D43" w:rsidP="000A6D43">
      <w:pPr>
        <w:pStyle w:val="af6"/>
      </w:pPr>
      <w:r>
        <w:t>% @Update: 2015.5.14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>% 输入消息码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>% 输出AMI码</w:t>
      </w:r>
    </w:p>
    <w:p w:rsidR="000A6D43" w:rsidRDefault="000A6D43" w:rsidP="000A6D43">
      <w:pPr>
        <w:pStyle w:val="af6"/>
      </w:pP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>%从-1开始编码</w:t>
      </w:r>
    </w:p>
    <w:p w:rsidR="000A6D43" w:rsidRDefault="000A6D43" w:rsidP="000A6D43">
      <w:pPr>
        <w:pStyle w:val="af6"/>
      </w:pPr>
      <w:proofErr w:type="gramStart"/>
      <w:r>
        <w:t>flag</w:t>
      </w:r>
      <w:proofErr w:type="gramEnd"/>
      <w:r>
        <w:t xml:space="preserve"> = -1;</w:t>
      </w:r>
    </w:p>
    <w:p w:rsidR="000A6D43" w:rsidRDefault="000A6D43" w:rsidP="000A6D43">
      <w:pPr>
        <w:pStyle w:val="af6"/>
      </w:pPr>
      <w:proofErr w:type="gramStart"/>
      <w:r>
        <w:t>encode</w:t>
      </w:r>
      <w:proofErr w:type="gramEnd"/>
      <w:r>
        <w:t xml:space="preserve"> = zeros(1,length(</w:t>
      </w:r>
      <w:proofErr w:type="spellStart"/>
      <w:r>
        <w:t>msg_code</w:t>
      </w:r>
      <w:proofErr w:type="spellEnd"/>
      <w:r>
        <w:t>));</w:t>
      </w:r>
    </w:p>
    <w:p w:rsidR="000A6D43" w:rsidRDefault="000A6D43" w:rsidP="000A6D43">
      <w:pPr>
        <w:pStyle w:val="af6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1:length(</w:t>
      </w:r>
      <w:proofErr w:type="spellStart"/>
      <w:r>
        <w:t>msg_code</w:t>
      </w:r>
      <w:proofErr w:type="spellEnd"/>
      <w:r>
        <w:t>)</w:t>
      </w:r>
    </w:p>
    <w:p w:rsidR="000A6D43" w:rsidRDefault="000A6D43" w:rsidP="000A6D43">
      <w:pPr>
        <w:pStyle w:val="af6"/>
      </w:pPr>
      <w:r>
        <w:t xml:space="preserve">    </w:t>
      </w:r>
      <w:proofErr w:type="gramStart"/>
      <w:r>
        <w:t>if</w:t>
      </w:r>
      <w:proofErr w:type="gramEnd"/>
      <w:r>
        <w:t xml:space="preserve"> 1==</w:t>
      </w:r>
      <w:proofErr w:type="spellStart"/>
      <w:r>
        <w:t>msg_code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%传号交替</w:t>
      </w:r>
    </w:p>
    <w:p w:rsidR="000A6D43" w:rsidRDefault="000A6D43" w:rsidP="000A6D43">
      <w:pPr>
        <w:pStyle w:val="af6"/>
      </w:pPr>
      <w:r>
        <w:t xml:space="preserve">        </w:t>
      </w:r>
      <w:proofErr w:type="gramStart"/>
      <w:r>
        <w:t>encode(</w:t>
      </w:r>
      <w:proofErr w:type="spellStart"/>
      <w:proofErr w:type="gramEnd"/>
      <w:r>
        <w:t>i</w:t>
      </w:r>
      <w:proofErr w:type="spellEnd"/>
      <w:r>
        <w:t>)=flag;</w:t>
      </w:r>
    </w:p>
    <w:p w:rsidR="000A6D43" w:rsidRDefault="000A6D43" w:rsidP="000A6D43">
      <w:pPr>
        <w:pStyle w:val="af6"/>
      </w:pPr>
      <w:r>
        <w:t xml:space="preserve">        </w:t>
      </w:r>
      <w:proofErr w:type="gramStart"/>
      <w:r>
        <w:t>flag</w:t>
      </w:r>
      <w:proofErr w:type="gramEnd"/>
      <w:r>
        <w:t xml:space="preserve"> = -flag;</w:t>
      </w:r>
    </w:p>
    <w:p w:rsidR="000A6D43" w:rsidRDefault="000A6D43" w:rsidP="000A6D43">
      <w:pPr>
        <w:pStyle w:val="af6"/>
      </w:pPr>
      <w:r>
        <w:t xml:space="preserve">    </w:t>
      </w:r>
      <w:proofErr w:type="gramStart"/>
      <w:r>
        <w:t>end</w:t>
      </w:r>
      <w:proofErr w:type="gramEnd"/>
    </w:p>
    <w:p w:rsidR="000A6D43" w:rsidRDefault="000A6D43" w:rsidP="000A6D43">
      <w:pPr>
        <w:pStyle w:val="af6"/>
      </w:pPr>
      <w:proofErr w:type="gramStart"/>
      <w:r>
        <w:t>end</w:t>
      </w:r>
      <w:proofErr w:type="gramEnd"/>
    </w:p>
    <w:p w:rsidR="0049573C" w:rsidRDefault="000A6D43" w:rsidP="000A6D43">
      <w:pPr>
        <w:pStyle w:val="af6"/>
      </w:pPr>
      <w:proofErr w:type="gramStart"/>
      <w:r>
        <w:t>end</w:t>
      </w:r>
      <w:proofErr w:type="gramEnd"/>
    </w:p>
    <w:p w:rsidR="000A6D43" w:rsidRDefault="000A6D43" w:rsidP="000A6D43">
      <w:pPr>
        <w:ind w:firstLine="480"/>
      </w:pPr>
      <w:r>
        <w:rPr>
          <w:rFonts w:hint="eastAsia"/>
        </w:rPr>
        <w:t>H</w:t>
      </w:r>
      <w:r>
        <w:t>DB3</w:t>
      </w:r>
      <w:r>
        <w:rPr>
          <w:rFonts w:hint="eastAsia"/>
        </w:rPr>
        <w:t>（</w:t>
      </w:r>
      <w:r>
        <w:rPr>
          <w:rFonts w:hint="eastAsia"/>
        </w:rPr>
        <w:t>High Density Bipolar of Order 3</w:t>
      </w:r>
      <w:r>
        <w:rPr>
          <w:rFonts w:hint="eastAsia"/>
        </w:rPr>
        <w:t>）</w:t>
      </w:r>
      <w:r>
        <w:t>码</w:t>
      </w:r>
      <w:r>
        <w:rPr>
          <w:rFonts w:hint="eastAsia"/>
        </w:rPr>
        <w:t>，全称三阶高密度双极性码，其实质是改进后的</w:t>
      </w:r>
      <w:r>
        <w:rPr>
          <w:rFonts w:hint="eastAsia"/>
        </w:rPr>
        <w:t>AMI</w:t>
      </w:r>
      <w:r>
        <w:rPr>
          <w:rFonts w:hint="eastAsia"/>
        </w:rPr>
        <w:t>码，是连“</w:t>
      </w:r>
      <w:r>
        <w:rPr>
          <w:rFonts w:hint="eastAsia"/>
        </w:rPr>
        <w:t>0</w:t>
      </w:r>
      <w:r>
        <w:rPr>
          <w:rFonts w:hint="eastAsia"/>
        </w:rPr>
        <w:t>”数目不超过</w:t>
      </w:r>
      <w:r>
        <w:rPr>
          <w:rFonts w:hint="eastAsia"/>
        </w:rPr>
        <w:t>3</w:t>
      </w:r>
      <w:r>
        <w:rPr>
          <w:rFonts w:hint="eastAsia"/>
        </w:rPr>
        <w:t>个，编码函数如下：</w:t>
      </w:r>
    </w:p>
    <w:p w:rsidR="000A6D43" w:rsidRDefault="000A6D43" w:rsidP="000A6D43">
      <w:pPr>
        <w:pStyle w:val="af6"/>
      </w:pPr>
      <w:proofErr w:type="gramStart"/>
      <w:r>
        <w:t>function</w:t>
      </w:r>
      <w:proofErr w:type="gramEnd"/>
      <w:r>
        <w:t xml:space="preserve"> hdb3_code = HDB3_encode(</w:t>
      </w:r>
      <w:proofErr w:type="spellStart"/>
      <w:r>
        <w:t>msg_code</w:t>
      </w:r>
      <w:proofErr w:type="spellEnd"/>
      <w:r>
        <w:t>)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>% HDB3_encode HDB3编码</w:t>
      </w:r>
    </w:p>
    <w:p w:rsidR="000A6D43" w:rsidRDefault="000A6D43" w:rsidP="000A6D43">
      <w:pPr>
        <w:pStyle w:val="af6"/>
      </w:pPr>
      <w:r>
        <w:t xml:space="preserve">% @Author: </w:t>
      </w:r>
      <w:proofErr w:type="spellStart"/>
      <w:r>
        <w:t>KellyHwong</w:t>
      </w:r>
      <w:proofErr w:type="spellEnd"/>
    </w:p>
    <w:p w:rsidR="000A6D43" w:rsidRDefault="000A6D43" w:rsidP="000A6D43">
      <w:pPr>
        <w:pStyle w:val="af6"/>
      </w:pPr>
      <w:r>
        <w:t>% @Update: 2015.5.13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>% 输入消息码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lastRenderedPageBreak/>
        <w:t>% 输出HDB3码</w:t>
      </w:r>
    </w:p>
    <w:p w:rsidR="000A6D43" w:rsidRDefault="000A6D43" w:rsidP="000A6D43">
      <w:pPr>
        <w:pStyle w:val="af6"/>
      </w:pP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>%先编AMI码</w:t>
      </w:r>
    </w:p>
    <w:p w:rsidR="000A6D43" w:rsidRDefault="000A6D43" w:rsidP="000A6D43">
      <w:pPr>
        <w:pStyle w:val="af6"/>
      </w:pPr>
      <w:proofErr w:type="spellStart"/>
      <w:r>
        <w:t>ami_code</w:t>
      </w:r>
      <w:proofErr w:type="spellEnd"/>
      <w:r>
        <w:t xml:space="preserve"> = </w:t>
      </w:r>
      <w:proofErr w:type="spellStart"/>
      <w:r>
        <w:t>AMI_</w:t>
      </w:r>
      <w:proofErr w:type="gramStart"/>
      <w:r>
        <w:t>encode</w:t>
      </w:r>
      <w:proofErr w:type="spellEnd"/>
      <w:r>
        <w:t>(</w:t>
      </w:r>
      <w:proofErr w:type="spellStart"/>
      <w:proofErr w:type="gramEnd"/>
      <w:r>
        <w:t>msg_code</w:t>
      </w:r>
      <w:proofErr w:type="spellEnd"/>
      <w:r>
        <w:t>);</w:t>
      </w:r>
    </w:p>
    <w:p w:rsidR="000A6D43" w:rsidRDefault="000A6D43" w:rsidP="000A6D43">
      <w:pPr>
        <w:pStyle w:val="af6"/>
      </w:pPr>
      <w:proofErr w:type="spellStart"/>
      <w:proofErr w:type="gramStart"/>
      <w:r>
        <w:t>zeroCounter</w:t>
      </w:r>
      <w:proofErr w:type="spellEnd"/>
      <w:proofErr w:type="gramEnd"/>
      <w:r>
        <w:t xml:space="preserve"> = 0;</w:t>
      </w:r>
    </w:p>
    <w:p w:rsidR="000A6D43" w:rsidRDefault="000A6D43" w:rsidP="000A6D43">
      <w:pPr>
        <w:pStyle w:val="af6"/>
      </w:pPr>
      <w:proofErr w:type="spellStart"/>
      <w:proofErr w:type="gramStart"/>
      <w:r>
        <w:t>amiCount</w:t>
      </w:r>
      <w:proofErr w:type="spellEnd"/>
      <w:proofErr w:type="gramEnd"/>
      <w:r>
        <w:t xml:space="preserve"> = 0;</w:t>
      </w:r>
    </w:p>
    <w:p w:rsidR="000A6D43" w:rsidRDefault="000A6D43" w:rsidP="000A6D43">
      <w:pPr>
        <w:pStyle w:val="af6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1:length(</w:t>
      </w:r>
      <w:proofErr w:type="spellStart"/>
      <w:r>
        <w:t>ami_code</w:t>
      </w:r>
      <w:proofErr w:type="spellEnd"/>
      <w:r>
        <w:t>)</w:t>
      </w:r>
    </w:p>
    <w:p w:rsidR="000A6D43" w:rsidRDefault="000A6D43" w:rsidP="000A6D43">
      <w:pPr>
        <w:pStyle w:val="af6"/>
      </w:pPr>
      <w:r>
        <w:t xml:space="preserve">    </w:t>
      </w:r>
      <w:proofErr w:type="gramStart"/>
      <w:r>
        <w:t>if</w:t>
      </w:r>
      <w:proofErr w:type="gramEnd"/>
      <w:r>
        <w:t xml:space="preserve"> 0~=</w:t>
      </w:r>
      <w:proofErr w:type="spellStart"/>
      <w:r>
        <w:t>ami_code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%当前AMI码的正负</w:t>
      </w:r>
    </w:p>
    <w:p w:rsidR="000A6D43" w:rsidRDefault="000A6D43" w:rsidP="000A6D43">
      <w:pPr>
        <w:pStyle w:val="af6"/>
      </w:pPr>
      <w:r>
        <w:t xml:space="preserve">        </w:t>
      </w:r>
      <w:proofErr w:type="spellStart"/>
      <w:proofErr w:type="gramStart"/>
      <w:r>
        <w:t>amiFlag</w:t>
      </w:r>
      <w:proofErr w:type="spellEnd"/>
      <w:proofErr w:type="gramEnd"/>
      <w:r>
        <w:t xml:space="preserve"> = </w:t>
      </w:r>
      <w:proofErr w:type="spellStart"/>
      <w:r>
        <w:t>ami_code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A6D43" w:rsidRDefault="000A6D43" w:rsidP="000A6D43">
      <w:pPr>
        <w:pStyle w:val="af6"/>
      </w:pPr>
      <w:r>
        <w:t xml:space="preserve">        </w:t>
      </w:r>
      <w:proofErr w:type="spellStart"/>
      <w:proofErr w:type="gramStart"/>
      <w:r>
        <w:t>amiCount</w:t>
      </w:r>
      <w:proofErr w:type="spellEnd"/>
      <w:proofErr w:type="gramEnd"/>
      <w:r>
        <w:t xml:space="preserve"> = </w:t>
      </w:r>
      <w:proofErr w:type="spellStart"/>
      <w:r>
        <w:t>amiCount</w:t>
      </w:r>
      <w:proofErr w:type="spellEnd"/>
      <w:r>
        <w:t xml:space="preserve"> + 1;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%初始化标记，第一个V与</w:t>
      </w:r>
      <w:proofErr w:type="gramStart"/>
      <w:r>
        <w:rPr>
          <w:rFonts w:hint="eastAsia"/>
        </w:rPr>
        <w:t>第一个非零</w:t>
      </w:r>
      <w:proofErr w:type="gramEnd"/>
      <w:r>
        <w:rPr>
          <w:rFonts w:hint="eastAsia"/>
        </w:rPr>
        <w:t>AMI码相同，后面则要交替</w:t>
      </w:r>
    </w:p>
    <w:p w:rsidR="000A6D43" w:rsidRDefault="000A6D43" w:rsidP="000A6D43">
      <w:pPr>
        <w:pStyle w:val="af6"/>
      </w:pPr>
      <w:r>
        <w:t xml:space="preserve">        </w:t>
      </w:r>
      <w:proofErr w:type="gramStart"/>
      <w:r>
        <w:t>if</w:t>
      </w:r>
      <w:proofErr w:type="gramEnd"/>
      <w:r>
        <w:t xml:space="preserve"> 1==</w:t>
      </w:r>
      <w:proofErr w:type="spellStart"/>
      <w:r>
        <w:t>amiCount</w:t>
      </w:r>
      <w:proofErr w:type="spellEnd"/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    %V也要交替</w:t>
      </w:r>
    </w:p>
    <w:p w:rsidR="000A6D43" w:rsidRDefault="000A6D43" w:rsidP="000A6D43">
      <w:pPr>
        <w:pStyle w:val="af6"/>
      </w:pPr>
      <w:r>
        <w:t xml:space="preserve">            </w:t>
      </w:r>
      <w:proofErr w:type="spellStart"/>
      <w:proofErr w:type="gramStart"/>
      <w:r>
        <w:t>hdbFlag</w:t>
      </w:r>
      <w:proofErr w:type="spellEnd"/>
      <w:proofErr w:type="gramEnd"/>
      <w:r>
        <w:t xml:space="preserve"> = </w:t>
      </w:r>
      <w:proofErr w:type="spellStart"/>
      <w:r>
        <w:t>amiFlag</w:t>
      </w:r>
      <w:proofErr w:type="spellEnd"/>
      <w:r>
        <w:t>;</w:t>
      </w:r>
    </w:p>
    <w:p w:rsidR="000A6D43" w:rsidRDefault="000A6D43" w:rsidP="000A6D43">
      <w:pPr>
        <w:pStyle w:val="af6"/>
      </w:pPr>
      <w:r>
        <w:t xml:space="preserve">        </w:t>
      </w:r>
      <w:proofErr w:type="gramStart"/>
      <w:r>
        <w:t>end</w:t>
      </w:r>
      <w:proofErr w:type="gramEnd"/>
    </w:p>
    <w:p w:rsidR="000A6D43" w:rsidRDefault="000A6D43" w:rsidP="000A6D43">
      <w:pPr>
        <w:pStyle w:val="af6"/>
      </w:pPr>
      <w:r>
        <w:t xml:space="preserve">        </w:t>
      </w:r>
      <w:proofErr w:type="spellStart"/>
      <w:proofErr w:type="gramStart"/>
      <w:r>
        <w:t>zeroCounter</w:t>
      </w:r>
      <w:proofErr w:type="spellEnd"/>
      <w:proofErr w:type="gramEnd"/>
      <w:r>
        <w:t xml:space="preserve"> = 0;</w:t>
      </w:r>
    </w:p>
    <w:p w:rsidR="000A6D43" w:rsidRDefault="000A6D43" w:rsidP="000A6D43">
      <w:pPr>
        <w:pStyle w:val="af6"/>
      </w:pPr>
      <w:r>
        <w:t xml:space="preserve">    </w:t>
      </w:r>
      <w:proofErr w:type="gramStart"/>
      <w:r>
        <w:t>else</w:t>
      </w:r>
      <w:proofErr w:type="gramEnd"/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%数0的个数</w:t>
      </w:r>
    </w:p>
    <w:p w:rsidR="000A6D43" w:rsidRDefault="000A6D43" w:rsidP="000A6D43">
      <w:pPr>
        <w:pStyle w:val="af6"/>
      </w:pPr>
      <w:r>
        <w:t xml:space="preserve">        </w:t>
      </w:r>
      <w:proofErr w:type="spellStart"/>
      <w:proofErr w:type="gramStart"/>
      <w:r>
        <w:t>zeroCounter</w:t>
      </w:r>
      <w:proofErr w:type="spellEnd"/>
      <w:proofErr w:type="gramEnd"/>
      <w:r>
        <w:t xml:space="preserve"> = </w:t>
      </w:r>
      <w:proofErr w:type="spellStart"/>
      <w:r>
        <w:t>zeroCounter</w:t>
      </w:r>
      <w:proofErr w:type="spellEnd"/>
      <w:r>
        <w:t xml:space="preserve"> + 1;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%如果达到4个重复的0</w:t>
      </w:r>
    </w:p>
    <w:p w:rsidR="000A6D43" w:rsidRDefault="000A6D43" w:rsidP="000A6D43">
      <w:pPr>
        <w:pStyle w:val="af6"/>
      </w:pPr>
      <w:r>
        <w:t xml:space="preserve">        </w:t>
      </w:r>
      <w:proofErr w:type="gramStart"/>
      <w:r>
        <w:t>if</w:t>
      </w:r>
      <w:proofErr w:type="gramEnd"/>
      <w:r>
        <w:t xml:space="preserve"> 4==</w:t>
      </w:r>
      <w:proofErr w:type="spellStart"/>
      <w:r>
        <w:t>zeroCounter</w:t>
      </w:r>
      <w:proofErr w:type="spellEnd"/>
      <w:r>
        <w:t xml:space="preserve"> &amp;&amp; 0~=</w:t>
      </w:r>
      <w:proofErr w:type="spellStart"/>
      <w:r>
        <w:t>amiCount</w:t>
      </w:r>
      <w:proofErr w:type="spellEnd"/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    %当前位置的HDB3码为</w:t>
      </w:r>
      <w:proofErr w:type="spellStart"/>
      <w:r>
        <w:rPr>
          <w:rFonts w:hint="eastAsia"/>
        </w:rPr>
        <w:t>hdbFlag</w:t>
      </w:r>
      <w:proofErr w:type="spellEnd"/>
    </w:p>
    <w:p w:rsidR="000A6D43" w:rsidRDefault="000A6D43" w:rsidP="000A6D43">
      <w:pPr>
        <w:pStyle w:val="af6"/>
      </w:pPr>
      <w:r>
        <w:t xml:space="preserve">            </w:t>
      </w:r>
      <w:proofErr w:type="spellStart"/>
      <w:r>
        <w:t>ami_</w:t>
      </w:r>
      <w:proofErr w:type="gramStart"/>
      <w:r>
        <w:t>code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= </w:t>
      </w:r>
      <w:proofErr w:type="spellStart"/>
      <w:r>
        <w:t>hdbFlag</w:t>
      </w:r>
      <w:proofErr w:type="spellEnd"/>
      <w:r>
        <w:t>;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    %V的交替</w:t>
      </w:r>
    </w:p>
    <w:p w:rsidR="000A6D43" w:rsidRDefault="000A6D43" w:rsidP="000A6D43">
      <w:pPr>
        <w:pStyle w:val="af6"/>
      </w:pPr>
      <w:r>
        <w:t xml:space="preserve">            </w:t>
      </w:r>
      <w:proofErr w:type="spellStart"/>
      <w:proofErr w:type="gramStart"/>
      <w:r>
        <w:t>hdbFlag</w:t>
      </w:r>
      <w:proofErr w:type="spellEnd"/>
      <w:proofErr w:type="gramEnd"/>
      <w:r>
        <w:t xml:space="preserve"> = -</w:t>
      </w:r>
      <w:proofErr w:type="spellStart"/>
      <w:r>
        <w:t>hdbFlag</w:t>
      </w:r>
      <w:proofErr w:type="spellEnd"/>
      <w:r>
        <w:t>;</w:t>
      </w:r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    %如果V与AMI码相同，则应该插入B，B符号与V相同</w:t>
      </w:r>
    </w:p>
    <w:p w:rsidR="000A6D43" w:rsidRDefault="000A6D43" w:rsidP="000A6D43">
      <w:pPr>
        <w:pStyle w:val="af6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ami_code</w:t>
      </w:r>
      <w:proofErr w:type="spellEnd"/>
      <w:r>
        <w:t>(</w:t>
      </w:r>
      <w:proofErr w:type="spellStart"/>
      <w:r>
        <w:t>i</w:t>
      </w:r>
      <w:proofErr w:type="spellEnd"/>
      <w:r>
        <w:t>)~=</w:t>
      </w:r>
      <w:proofErr w:type="spellStart"/>
      <w:r>
        <w:t>ami_code</w:t>
      </w:r>
      <w:proofErr w:type="spellEnd"/>
      <w:r>
        <w:t>(i-4)</w:t>
      </w:r>
    </w:p>
    <w:p w:rsidR="000A6D43" w:rsidRDefault="000A6D43" w:rsidP="000A6D43">
      <w:pPr>
        <w:pStyle w:val="af6"/>
      </w:pPr>
      <w:r>
        <w:t xml:space="preserve">                </w:t>
      </w:r>
      <w:proofErr w:type="spellStart"/>
      <w:r>
        <w:t>ami_</w:t>
      </w:r>
      <w:proofErr w:type="gramStart"/>
      <w:r>
        <w:t>code</w:t>
      </w:r>
      <w:proofErr w:type="spellEnd"/>
      <w:r>
        <w:t>(</w:t>
      </w:r>
      <w:proofErr w:type="gramEnd"/>
      <w:r>
        <w:t xml:space="preserve">i-3) = </w:t>
      </w:r>
      <w:proofErr w:type="spellStart"/>
      <w:r>
        <w:t>ami_code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A6D43" w:rsidRDefault="000A6D43" w:rsidP="000A6D43">
      <w:pPr>
        <w:pStyle w:val="af6"/>
      </w:pPr>
      <w:r>
        <w:t xml:space="preserve">            </w:t>
      </w:r>
      <w:proofErr w:type="gramStart"/>
      <w:r>
        <w:t>end</w:t>
      </w:r>
      <w:proofErr w:type="gramEnd"/>
    </w:p>
    <w:p w:rsidR="000A6D43" w:rsidRDefault="000A6D43" w:rsidP="000A6D43">
      <w:pPr>
        <w:pStyle w:val="af6"/>
        <w:rPr>
          <w:rFonts w:hint="eastAsia"/>
        </w:rPr>
      </w:pPr>
      <w:r>
        <w:rPr>
          <w:rFonts w:hint="eastAsia"/>
        </w:rPr>
        <w:t xml:space="preserve">            %重置0计数器</w:t>
      </w:r>
    </w:p>
    <w:p w:rsidR="000A6D43" w:rsidRDefault="000A6D43" w:rsidP="000A6D43">
      <w:pPr>
        <w:pStyle w:val="af6"/>
      </w:pPr>
      <w:r>
        <w:t xml:space="preserve">            </w:t>
      </w:r>
      <w:proofErr w:type="spellStart"/>
      <w:proofErr w:type="gramStart"/>
      <w:r>
        <w:t>zeroCounter</w:t>
      </w:r>
      <w:proofErr w:type="spellEnd"/>
      <w:proofErr w:type="gramEnd"/>
      <w:r>
        <w:t xml:space="preserve"> = 0;</w:t>
      </w:r>
    </w:p>
    <w:p w:rsidR="000A6D43" w:rsidRDefault="000A6D43" w:rsidP="000A6D43">
      <w:pPr>
        <w:pStyle w:val="af6"/>
      </w:pPr>
      <w:r>
        <w:t xml:space="preserve">        </w:t>
      </w:r>
      <w:proofErr w:type="gramStart"/>
      <w:r>
        <w:t>end</w:t>
      </w:r>
      <w:proofErr w:type="gramEnd"/>
    </w:p>
    <w:p w:rsidR="000A6D43" w:rsidRDefault="000A6D43" w:rsidP="000A6D43">
      <w:pPr>
        <w:pStyle w:val="af6"/>
      </w:pPr>
      <w:r>
        <w:t xml:space="preserve">    </w:t>
      </w:r>
      <w:proofErr w:type="gramStart"/>
      <w:r>
        <w:t>end</w:t>
      </w:r>
      <w:proofErr w:type="gramEnd"/>
    </w:p>
    <w:p w:rsidR="000A6D43" w:rsidRDefault="000A6D43" w:rsidP="000A6D43">
      <w:pPr>
        <w:pStyle w:val="af6"/>
      </w:pPr>
      <w:proofErr w:type="gramStart"/>
      <w:r>
        <w:t>end</w:t>
      </w:r>
      <w:proofErr w:type="gramEnd"/>
    </w:p>
    <w:p w:rsidR="000A6D43" w:rsidRDefault="000A6D43" w:rsidP="000A6D43">
      <w:pPr>
        <w:pStyle w:val="af6"/>
      </w:pPr>
      <w:r>
        <w:t xml:space="preserve">hdb3_code = </w:t>
      </w:r>
      <w:proofErr w:type="spellStart"/>
      <w:r>
        <w:t>ami_code</w:t>
      </w:r>
      <w:proofErr w:type="spellEnd"/>
      <w:r>
        <w:t>;</w:t>
      </w:r>
    </w:p>
    <w:p w:rsidR="000A6D43" w:rsidRDefault="000A6D43" w:rsidP="000A6D43">
      <w:pPr>
        <w:pStyle w:val="af6"/>
      </w:pPr>
      <w:proofErr w:type="gramStart"/>
      <w:r>
        <w:t>end</w:t>
      </w:r>
      <w:proofErr w:type="gramEnd"/>
    </w:p>
    <w:p w:rsidR="000A6D43" w:rsidRDefault="000A6D43" w:rsidP="000A6D43">
      <w:pPr>
        <w:pStyle w:val="af6"/>
      </w:pPr>
    </w:p>
    <w:p w:rsidR="000A6D43" w:rsidRDefault="000A6D43" w:rsidP="000A6D43">
      <w:pPr>
        <w:ind w:firstLine="480"/>
      </w:pPr>
      <w:r>
        <w:rPr>
          <w:rFonts w:hint="eastAsia"/>
        </w:rPr>
        <w:t>以书上</w:t>
      </w:r>
      <w:r>
        <w:rPr>
          <w:rFonts w:hint="eastAsia"/>
        </w:rPr>
        <w:t>P140</w:t>
      </w:r>
      <w:r>
        <w:rPr>
          <w:rFonts w:hint="eastAsia"/>
        </w:rPr>
        <w:t>的例子作为测试，验证了我的函数的编码效果：</w:t>
      </w:r>
    </w:p>
    <w:p w:rsidR="000A6D43" w:rsidRDefault="000A6D43" w:rsidP="000A6D43">
      <w:pPr>
        <w:ind w:firstLine="480"/>
      </w:pPr>
      <w:proofErr w:type="spellStart"/>
      <w:r>
        <w:t>msg_code</w:t>
      </w:r>
      <w:proofErr w:type="spellEnd"/>
      <w:r>
        <w:t>: 1 0 0 0 0 1 0 0 0 0 1 1 0 0 0 0 0 0 0 0 1 1</w:t>
      </w:r>
    </w:p>
    <w:p w:rsidR="000A6D43" w:rsidRDefault="000A6D43" w:rsidP="000A6D43">
      <w:pPr>
        <w:ind w:firstLine="480"/>
      </w:pPr>
      <w:proofErr w:type="spellStart"/>
      <w:r>
        <w:lastRenderedPageBreak/>
        <w:t>ami_code</w:t>
      </w:r>
      <w:proofErr w:type="spellEnd"/>
      <w:r>
        <w:t>:</w:t>
      </w:r>
      <w:r w:rsidR="006560D0" w:rsidRPr="006560D0">
        <w:t xml:space="preserve"> -1,0,0,0,0,1,0,0,0,0,-1,1,0,0,0,0,0,0,0,0,-1,1</w:t>
      </w:r>
    </w:p>
    <w:p w:rsidR="000A6D43" w:rsidRDefault="000A6D43" w:rsidP="000A6D43">
      <w:pPr>
        <w:ind w:firstLine="480"/>
      </w:pPr>
      <w:r>
        <w:t xml:space="preserve">hdb3_code: </w:t>
      </w:r>
      <w:r w:rsidR="006560D0" w:rsidRPr="006560D0">
        <w:t>-1,0,0,0,-1,1,0,0,0,1,-1,1,-1,0,0,-1,1,0,0,1,-1,1</w:t>
      </w:r>
    </w:p>
    <w:p w:rsidR="006560D0" w:rsidRDefault="006560D0" w:rsidP="000A6D43">
      <w:pPr>
        <w:ind w:firstLine="480"/>
      </w:pPr>
      <w:r>
        <w:t>同时写了解码函数</w:t>
      </w:r>
      <w:r>
        <w:rPr>
          <w:rFonts w:hint="eastAsia"/>
        </w:rPr>
        <w:t>，</w:t>
      </w:r>
      <w:r>
        <w:rPr>
          <w:rFonts w:hint="eastAsia"/>
        </w:rPr>
        <w:t>AMI</w:t>
      </w:r>
      <w:r>
        <w:rPr>
          <w:rFonts w:hint="eastAsia"/>
        </w:rPr>
        <w:t>码解码相对简单，取绝对值即可。</w:t>
      </w:r>
      <w:r>
        <w:rPr>
          <w:rFonts w:hint="eastAsia"/>
        </w:rPr>
        <w:t>HDB3</w:t>
      </w:r>
      <w:r>
        <w:rPr>
          <w:rFonts w:hint="eastAsia"/>
        </w:rPr>
        <w:t>的解码函数如下：</w:t>
      </w:r>
    </w:p>
    <w:p w:rsidR="006560D0" w:rsidRDefault="006560D0" w:rsidP="006560D0">
      <w:pPr>
        <w:pStyle w:val="af6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ami_code</w:t>
      </w:r>
      <w:proofErr w:type="spellEnd"/>
      <w:r>
        <w:t xml:space="preserve"> = HDB3_decode(hdb3_code)</w:t>
      </w:r>
    </w:p>
    <w:p w:rsidR="006560D0" w:rsidRDefault="006560D0" w:rsidP="006560D0">
      <w:pPr>
        <w:pStyle w:val="af6"/>
        <w:rPr>
          <w:rFonts w:hint="eastAsia"/>
        </w:rPr>
      </w:pPr>
      <w:r>
        <w:rPr>
          <w:rFonts w:hint="eastAsia"/>
        </w:rPr>
        <w:t xml:space="preserve">% </w:t>
      </w:r>
      <w:proofErr w:type="spellStart"/>
      <w:r>
        <w:rPr>
          <w:rFonts w:hint="eastAsia"/>
        </w:rPr>
        <w:t>AMI_encode</w:t>
      </w:r>
      <w:proofErr w:type="spellEnd"/>
      <w:r>
        <w:rPr>
          <w:rFonts w:hint="eastAsia"/>
        </w:rPr>
        <w:t xml:space="preserve"> AMI编码</w:t>
      </w:r>
    </w:p>
    <w:p w:rsidR="006560D0" w:rsidRDefault="006560D0" w:rsidP="006560D0">
      <w:pPr>
        <w:pStyle w:val="af6"/>
      </w:pPr>
      <w:r>
        <w:t xml:space="preserve">% @Author: </w:t>
      </w:r>
      <w:proofErr w:type="spellStart"/>
      <w:r>
        <w:t>KellyHwong</w:t>
      </w:r>
      <w:proofErr w:type="spellEnd"/>
    </w:p>
    <w:p w:rsidR="006560D0" w:rsidRDefault="006560D0" w:rsidP="006560D0">
      <w:pPr>
        <w:pStyle w:val="af6"/>
      </w:pPr>
      <w:r>
        <w:t>% @Update: 2015.5.14</w:t>
      </w:r>
    </w:p>
    <w:p w:rsidR="006560D0" w:rsidRDefault="006560D0" w:rsidP="006560D0">
      <w:pPr>
        <w:pStyle w:val="af6"/>
        <w:rPr>
          <w:rFonts w:hint="eastAsia"/>
        </w:rPr>
      </w:pPr>
      <w:r>
        <w:rPr>
          <w:rFonts w:hint="eastAsia"/>
        </w:rPr>
        <w:t>% 输入AMI码</w:t>
      </w:r>
    </w:p>
    <w:p w:rsidR="006560D0" w:rsidRDefault="006560D0" w:rsidP="006560D0">
      <w:pPr>
        <w:pStyle w:val="af6"/>
        <w:rPr>
          <w:rFonts w:hint="eastAsia"/>
        </w:rPr>
      </w:pPr>
      <w:r>
        <w:rPr>
          <w:rFonts w:hint="eastAsia"/>
        </w:rPr>
        <w:t>% 输出消息码</w:t>
      </w:r>
    </w:p>
    <w:p w:rsidR="006560D0" w:rsidRDefault="006560D0" w:rsidP="006560D0">
      <w:pPr>
        <w:pStyle w:val="af6"/>
      </w:pPr>
    </w:p>
    <w:p w:rsidR="006560D0" w:rsidRDefault="006560D0" w:rsidP="006560D0">
      <w:pPr>
        <w:pStyle w:val="af6"/>
        <w:rPr>
          <w:rFonts w:hint="eastAsia"/>
        </w:rPr>
      </w:pPr>
      <w:r>
        <w:rPr>
          <w:rFonts w:hint="eastAsia"/>
        </w:rPr>
        <w:t>% @Quote: 书上原话：从上述编码规则看出，每一个破坏脉冲V总是与前一非零</w:t>
      </w:r>
    </w:p>
    <w:p w:rsidR="006560D0" w:rsidRDefault="006560D0" w:rsidP="006560D0">
      <w:pPr>
        <w:pStyle w:val="af6"/>
        <w:rPr>
          <w:rFonts w:hint="eastAsia"/>
        </w:rPr>
      </w:pPr>
      <w:r>
        <w:rPr>
          <w:rFonts w:hint="eastAsia"/>
        </w:rPr>
        <w:t>%         脉冲同极性（包括B在内）。可以很容易找到破坏点，并且断定V以及</w:t>
      </w:r>
    </w:p>
    <w:p w:rsidR="006560D0" w:rsidRDefault="006560D0" w:rsidP="006560D0">
      <w:pPr>
        <w:pStyle w:val="af6"/>
        <w:rPr>
          <w:rFonts w:hint="eastAsia"/>
        </w:rPr>
      </w:pPr>
      <w:r>
        <w:rPr>
          <w:rFonts w:hint="eastAsia"/>
        </w:rPr>
        <w:t>%         前面三个符号必定是连续的3个0，由此可以解出AMI码。</w:t>
      </w:r>
    </w:p>
    <w:p w:rsidR="006560D0" w:rsidRDefault="006560D0" w:rsidP="006560D0">
      <w:pPr>
        <w:pStyle w:val="af6"/>
      </w:pPr>
    </w:p>
    <w:p w:rsidR="006560D0" w:rsidRDefault="006560D0" w:rsidP="006560D0">
      <w:pPr>
        <w:pStyle w:val="af6"/>
      </w:pPr>
      <w:proofErr w:type="spellStart"/>
      <w:proofErr w:type="gramStart"/>
      <w:r>
        <w:t>amiFlag</w:t>
      </w:r>
      <w:proofErr w:type="spellEnd"/>
      <w:proofErr w:type="gramEnd"/>
      <w:r>
        <w:t xml:space="preserve"> = 0;</w:t>
      </w:r>
    </w:p>
    <w:p w:rsidR="006560D0" w:rsidRDefault="006560D0" w:rsidP="006560D0">
      <w:pPr>
        <w:pStyle w:val="af6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1:length(hdb3_code)</w:t>
      </w:r>
    </w:p>
    <w:p w:rsidR="006560D0" w:rsidRDefault="006560D0" w:rsidP="006560D0">
      <w:pPr>
        <w:pStyle w:val="af6"/>
      </w:pPr>
      <w:r>
        <w:t xml:space="preserve">    </w:t>
      </w:r>
      <w:proofErr w:type="gramStart"/>
      <w:r>
        <w:t>if</w:t>
      </w:r>
      <w:proofErr w:type="gramEnd"/>
      <w:r>
        <w:t xml:space="preserve"> 0~=hdb3_code(</w:t>
      </w:r>
      <w:proofErr w:type="spellStart"/>
      <w:r>
        <w:t>i</w:t>
      </w:r>
      <w:proofErr w:type="spellEnd"/>
      <w:r>
        <w:t>)</w:t>
      </w:r>
    </w:p>
    <w:p w:rsidR="006560D0" w:rsidRDefault="006560D0" w:rsidP="006560D0">
      <w:pPr>
        <w:pStyle w:val="af6"/>
      </w:pPr>
      <w:r>
        <w:t xml:space="preserve">        </w:t>
      </w:r>
      <w:proofErr w:type="gramStart"/>
      <w:r>
        <w:t>if</w:t>
      </w:r>
      <w:proofErr w:type="gramEnd"/>
      <w:r>
        <w:t xml:space="preserve"> 1==</w:t>
      </w:r>
      <w:proofErr w:type="spellStart"/>
      <w:r>
        <w:t>amiFlag</w:t>
      </w:r>
      <w:proofErr w:type="spellEnd"/>
    </w:p>
    <w:p w:rsidR="006560D0" w:rsidRDefault="006560D0" w:rsidP="006560D0">
      <w:pPr>
        <w:pStyle w:val="af6"/>
        <w:rPr>
          <w:rFonts w:hint="eastAsia"/>
        </w:rPr>
      </w:pPr>
      <w:r>
        <w:rPr>
          <w:rFonts w:hint="eastAsia"/>
        </w:rPr>
        <w:t xml:space="preserve">            %如果符号相同了，则证明是V</w:t>
      </w:r>
    </w:p>
    <w:p w:rsidR="006560D0" w:rsidRDefault="006560D0" w:rsidP="006560D0">
      <w:pPr>
        <w:pStyle w:val="af6"/>
      </w:pPr>
      <w:r>
        <w:t xml:space="preserve">            </w:t>
      </w:r>
      <w:proofErr w:type="gramStart"/>
      <w:r>
        <w:t>if</w:t>
      </w:r>
      <w:proofErr w:type="gramEnd"/>
      <w:r>
        <w:t xml:space="preserve"> hdb3_code(</w:t>
      </w:r>
      <w:proofErr w:type="spellStart"/>
      <w:r>
        <w:t>i</w:t>
      </w:r>
      <w:proofErr w:type="spellEnd"/>
      <w:r>
        <w:t>)~=</w:t>
      </w:r>
      <w:proofErr w:type="spellStart"/>
      <w:r>
        <w:t>expectNext</w:t>
      </w:r>
      <w:proofErr w:type="spellEnd"/>
    </w:p>
    <w:p w:rsidR="006560D0" w:rsidRDefault="006560D0" w:rsidP="006560D0">
      <w:pPr>
        <w:pStyle w:val="af6"/>
      </w:pPr>
      <w:r>
        <w:t xml:space="preserve">                hdb3_</w:t>
      </w:r>
      <w:proofErr w:type="gramStart"/>
      <w:r>
        <w:t>code(</w:t>
      </w:r>
      <w:proofErr w:type="gramEnd"/>
      <w:r>
        <w:t>i-3:i) = 0;</w:t>
      </w:r>
    </w:p>
    <w:p w:rsidR="006560D0" w:rsidRDefault="006560D0" w:rsidP="006560D0">
      <w:pPr>
        <w:pStyle w:val="af6"/>
      </w:pPr>
      <w:r>
        <w:t xml:space="preserve">                </w:t>
      </w:r>
      <w:proofErr w:type="spellStart"/>
      <w:proofErr w:type="gramStart"/>
      <w:r>
        <w:t>amiFlag</w:t>
      </w:r>
      <w:proofErr w:type="spellEnd"/>
      <w:proofErr w:type="gramEnd"/>
      <w:r>
        <w:t xml:space="preserve"> = 0;</w:t>
      </w:r>
    </w:p>
    <w:p w:rsidR="006560D0" w:rsidRDefault="006560D0" w:rsidP="006560D0">
      <w:pPr>
        <w:pStyle w:val="af6"/>
        <w:rPr>
          <w:rFonts w:hint="eastAsia"/>
        </w:rPr>
      </w:pPr>
      <w:r>
        <w:rPr>
          <w:rFonts w:hint="eastAsia"/>
        </w:rPr>
        <w:t xml:space="preserve">            %符号不同则证明是AMI码</w:t>
      </w:r>
    </w:p>
    <w:p w:rsidR="006560D0" w:rsidRDefault="006560D0" w:rsidP="006560D0">
      <w:pPr>
        <w:pStyle w:val="af6"/>
      </w:pPr>
      <w:r>
        <w:t xml:space="preserve">            </w:t>
      </w:r>
      <w:proofErr w:type="gramStart"/>
      <w:r>
        <w:t>else</w:t>
      </w:r>
      <w:proofErr w:type="gramEnd"/>
    </w:p>
    <w:p w:rsidR="006560D0" w:rsidRDefault="006560D0" w:rsidP="006560D0">
      <w:pPr>
        <w:pStyle w:val="af6"/>
      </w:pPr>
      <w:r>
        <w:t xml:space="preserve">                </w:t>
      </w:r>
      <w:proofErr w:type="spellStart"/>
      <w:proofErr w:type="gramStart"/>
      <w:r>
        <w:t>amiFlag</w:t>
      </w:r>
      <w:proofErr w:type="spellEnd"/>
      <w:proofErr w:type="gramEnd"/>
      <w:r>
        <w:t xml:space="preserve"> = 1;</w:t>
      </w:r>
    </w:p>
    <w:p w:rsidR="006560D0" w:rsidRDefault="006560D0" w:rsidP="006560D0">
      <w:pPr>
        <w:pStyle w:val="af6"/>
      </w:pPr>
      <w:r>
        <w:t xml:space="preserve">                </w:t>
      </w:r>
      <w:proofErr w:type="spellStart"/>
      <w:proofErr w:type="gramStart"/>
      <w:r>
        <w:t>expectNext</w:t>
      </w:r>
      <w:proofErr w:type="spellEnd"/>
      <w:proofErr w:type="gramEnd"/>
      <w:r>
        <w:t xml:space="preserve"> = -hdb3_code(</w:t>
      </w:r>
      <w:proofErr w:type="spellStart"/>
      <w:r>
        <w:t>i</w:t>
      </w:r>
      <w:proofErr w:type="spellEnd"/>
      <w:r>
        <w:t>);</w:t>
      </w:r>
    </w:p>
    <w:p w:rsidR="006560D0" w:rsidRDefault="006560D0" w:rsidP="006560D0">
      <w:pPr>
        <w:pStyle w:val="af6"/>
      </w:pPr>
      <w:r>
        <w:t xml:space="preserve">            </w:t>
      </w:r>
      <w:proofErr w:type="gramStart"/>
      <w:r>
        <w:t>end</w:t>
      </w:r>
      <w:proofErr w:type="gramEnd"/>
    </w:p>
    <w:p w:rsidR="006560D0" w:rsidRDefault="006560D0" w:rsidP="006560D0">
      <w:pPr>
        <w:pStyle w:val="af6"/>
      </w:pPr>
      <w:r>
        <w:t xml:space="preserve">        </w:t>
      </w:r>
      <w:proofErr w:type="gramStart"/>
      <w:r>
        <w:t>end</w:t>
      </w:r>
      <w:proofErr w:type="gramEnd"/>
    </w:p>
    <w:p w:rsidR="006560D0" w:rsidRDefault="006560D0" w:rsidP="006560D0">
      <w:pPr>
        <w:pStyle w:val="af6"/>
      </w:pPr>
      <w:r>
        <w:t xml:space="preserve">        </w:t>
      </w:r>
      <w:proofErr w:type="gramStart"/>
      <w:r>
        <w:t>if</w:t>
      </w:r>
      <w:proofErr w:type="gramEnd"/>
      <w:r>
        <w:t xml:space="preserve"> 0~=hdb3_code(</w:t>
      </w:r>
      <w:proofErr w:type="spellStart"/>
      <w:r>
        <w:t>i</w:t>
      </w:r>
      <w:proofErr w:type="spellEnd"/>
      <w:r>
        <w:t>)</w:t>
      </w:r>
    </w:p>
    <w:p w:rsidR="006560D0" w:rsidRDefault="006560D0" w:rsidP="006560D0">
      <w:pPr>
        <w:pStyle w:val="af6"/>
        <w:rPr>
          <w:rFonts w:hint="eastAsia"/>
        </w:rPr>
      </w:pPr>
      <w:r>
        <w:rPr>
          <w:rFonts w:hint="eastAsia"/>
        </w:rPr>
        <w:t xml:space="preserve">            %找到了AMI码</w:t>
      </w:r>
    </w:p>
    <w:p w:rsidR="006560D0" w:rsidRDefault="006560D0" w:rsidP="006560D0">
      <w:pPr>
        <w:pStyle w:val="af6"/>
      </w:pPr>
      <w:r>
        <w:t xml:space="preserve">            </w:t>
      </w:r>
      <w:proofErr w:type="spellStart"/>
      <w:proofErr w:type="gramStart"/>
      <w:r>
        <w:t>amiFlag</w:t>
      </w:r>
      <w:proofErr w:type="spellEnd"/>
      <w:proofErr w:type="gramEnd"/>
      <w:r>
        <w:t xml:space="preserve"> = 1;</w:t>
      </w:r>
    </w:p>
    <w:p w:rsidR="006560D0" w:rsidRDefault="006560D0" w:rsidP="006560D0">
      <w:pPr>
        <w:pStyle w:val="af6"/>
      </w:pPr>
      <w:r>
        <w:t xml:space="preserve">            </w:t>
      </w:r>
      <w:proofErr w:type="spellStart"/>
      <w:proofErr w:type="gramStart"/>
      <w:r>
        <w:t>expectNext</w:t>
      </w:r>
      <w:proofErr w:type="spellEnd"/>
      <w:proofErr w:type="gramEnd"/>
      <w:r>
        <w:t xml:space="preserve"> = -hdb3_code(</w:t>
      </w:r>
      <w:proofErr w:type="spellStart"/>
      <w:r>
        <w:t>i</w:t>
      </w:r>
      <w:proofErr w:type="spellEnd"/>
      <w:r>
        <w:t>);</w:t>
      </w:r>
    </w:p>
    <w:p w:rsidR="006560D0" w:rsidRDefault="006560D0" w:rsidP="006560D0">
      <w:pPr>
        <w:pStyle w:val="af6"/>
      </w:pPr>
      <w:r>
        <w:t xml:space="preserve">        </w:t>
      </w:r>
      <w:proofErr w:type="gramStart"/>
      <w:r>
        <w:t>end</w:t>
      </w:r>
      <w:proofErr w:type="gramEnd"/>
    </w:p>
    <w:p w:rsidR="006560D0" w:rsidRDefault="006560D0" w:rsidP="006560D0">
      <w:pPr>
        <w:pStyle w:val="af6"/>
      </w:pPr>
      <w:r>
        <w:t xml:space="preserve">    </w:t>
      </w:r>
      <w:proofErr w:type="gramStart"/>
      <w:r>
        <w:t>end</w:t>
      </w:r>
      <w:proofErr w:type="gramEnd"/>
    </w:p>
    <w:p w:rsidR="006560D0" w:rsidRDefault="006560D0" w:rsidP="006560D0">
      <w:pPr>
        <w:pStyle w:val="af6"/>
      </w:pPr>
      <w:proofErr w:type="gramStart"/>
      <w:r>
        <w:t>end</w:t>
      </w:r>
      <w:proofErr w:type="gramEnd"/>
    </w:p>
    <w:p w:rsidR="006560D0" w:rsidRDefault="006560D0" w:rsidP="006560D0">
      <w:pPr>
        <w:pStyle w:val="af6"/>
      </w:pPr>
      <w:proofErr w:type="spellStart"/>
      <w:r>
        <w:t>ami_code</w:t>
      </w:r>
      <w:proofErr w:type="spellEnd"/>
      <w:r>
        <w:t xml:space="preserve"> = hdb3_code;</w:t>
      </w:r>
    </w:p>
    <w:p w:rsidR="006560D0" w:rsidRDefault="006560D0" w:rsidP="006560D0">
      <w:pPr>
        <w:pStyle w:val="af6"/>
      </w:pPr>
      <w:proofErr w:type="gramStart"/>
      <w:r>
        <w:t>end</w:t>
      </w:r>
      <w:proofErr w:type="gramEnd"/>
    </w:p>
    <w:p w:rsidR="006560D0" w:rsidRDefault="006560D0" w:rsidP="006560D0">
      <w:pPr>
        <w:ind w:firstLine="480"/>
      </w:pPr>
      <w:r>
        <w:rPr>
          <w:rFonts w:hint="eastAsia"/>
        </w:rPr>
        <w:t>仍使用</w:t>
      </w:r>
      <w:r>
        <w:rPr>
          <w:rFonts w:hint="eastAsia"/>
        </w:rPr>
        <w:t>P140</w:t>
      </w:r>
      <w:r>
        <w:rPr>
          <w:rFonts w:hint="eastAsia"/>
        </w:rPr>
        <w:t>的例子：</w:t>
      </w:r>
    </w:p>
    <w:p w:rsidR="006560D0" w:rsidRDefault="006560D0" w:rsidP="006560D0">
      <w:pPr>
        <w:ind w:firstLine="480"/>
      </w:pPr>
      <w:r>
        <w:t xml:space="preserve">hdb3_code: </w:t>
      </w:r>
      <w:r w:rsidRPr="006560D0">
        <w:t>-1,0,0,0,-1,1,0,0,0,1,-1,1,-1,0,0,-1,1,0,0,1,-1,1</w:t>
      </w:r>
    </w:p>
    <w:p w:rsidR="006560D0" w:rsidRDefault="006560D0" w:rsidP="006560D0">
      <w:pPr>
        <w:ind w:firstLine="480"/>
        <w:rPr>
          <w:rFonts w:hint="eastAsia"/>
        </w:rPr>
      </w:pPr>
      <w:r>
        <w:lastRenderedPageBreak/>
        <w:t>解码得</w:t>
      </w:r>
      <w:r>
        <w:rPr>
          <w:rFonts w:hint="eastAsia"/>
        </w:rPr>
        <w:t>：</w:t>
      </w:r>
    </w:p>
    <w:p w:rsidR="006560D0" w:rsidRDefault="006560D0" w:rsidP="006560D0">
      <w:pPr>
        <w:ind w:firstLine="480"/>
      </w:pPr>
      <w:r>
        <w:t xml:space="preserve">hdb3_decode: </w:t>
      </w:r>
      <w:r w:rsidRPr="006560D0">
        <w:t>-1,0,0,0,0,1,0,0,0,0,-1,1,0,0,0,0,0,0,0,0,-1,1</w:t>
      </w:r>
    </w:p>
    <w:p w:rsidR="00D84B4D" w:rsidRPr="0049573C" w:rsidRDefault="006560D0" w:rsidP="00D84B4D">
      <w:pPr>
        <w:ind w:firstLine="480"/>
        <w:rPr>
          <w:rFonts w:hint="eastAsia"/>
        </w:rPr>
      </w:pPr>
      <w:r>
        <w:t>可以看出解出来的</w:t>
      </w:r>
      <w:proofErr w:type="gramStart"/>
      <w:r>
        <w:t>码就是</w:t>
      </w:r>
      <w:proofErr w:type="gramEnd"/>
      <w:r>
        <w:rPr>
          <w:rFonts w:hint="eastAsia"/>
        </w:rPr>
        <w:t>A</w:t>
      </w:r>
      <w:r>
        <w:t>MI</w:t>
      </w:r>
      <w:r>
        <w:t>码</w:t>
      </w:r>
      <w:r>
        <w:rPr>
          <w:rFonts w:hint="eastAsia"/>
        </w:rPr>
        <w:t>。</w:t>
      </w:r>
    </w:p>
    <w:p w:rsidR="0049573C" w:rsidRDefault="0049573C" w:rsidP="0049573C">
      <w:pPr>
        <w:pStyle w:val="2"/>
      </w:pPr>
      <w:r>
        <w:rPr>
          <w:rFonts w:hint="eastAsia"/>
        </w:rPr>
        <w:t>功率谱密度的估计方法</w:t>
      </w:r>
    </w:p>
    <w:p w:rsidR="00D84B4D" w:rsidRDefault="00D84B4D" w:rsidP="00D84B4D">
      <w:pPr>
        <w:ind w:firstLine="480"/>
      </w:pPr>
      <w:r>
        <w:rPr>
          <w:rFonts w:hint="eastAsia"/>
        </w:rPr>
        <w:t>对于离散时间信号，首先要求其频谱，在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中，使用</w:t>
      </w:r>
      <w:r>
        <w:rPr>
          <w:rFonts w:hint="eastAsia"/>
        </w:rPr>
        <w:t>FFT</w:t>
      </w:r>
      <w:r>
        <w:rPr>
          <w:rFonts w:hint="eastAsia"/>
        </w:rPr>
        <w:t>来实现，</w:t>
      </w:r>
      <w:r>
        <w:rPr>
          <w:rFonts w:hint="eastAsia"/>
        </w:rPr>
        <w:t>FFT</w:t>
      </w:r>
      <w:r>
        <w:rPr>
          <w:rFonts w:hint="eastAsia"/>
        </w:rPr>
        <w:t>是</w:t>
      </w:r>
      <w:r>
        <w:rPr>
          <w:rFonts w:hint="eastAsia"/>
        </w:rPr>
        <w:t>DFT</w:t>
      </w:r>
      <w:r>
        <w:rPr>
          <w:rFonts w:hint="eastAsia"/>
        </w:rPr>
        <w:t>（离散傅里叶变换）的快速算法。</w:t>
      </w:r>
    </w:p>
    <w:p w:rsidR="006942E2" w:rsidRDefault="006942E2" w:rsidP="006942E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离散的采样信号频谱与原始连续时间信号频谱的关系</w:t>
      </w:r>
    </w:p>
    <w:p w:rsidR="006942E2" w:rsidRDefault="006942E2" w:rsidP="006942E2">
      <w:pPr>
        <w:ind w:firstLine="480"/>
        <w:jc w:val="center"/>
      </w:pPr>
      <w:r w:rsidRPr="006942E2">
        <w:rPr>
          <w:position w:val="-12"/>
        </w:rPr>
        <w:object w:dxaOrig="1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24.75pt" o:ole="">
            <v:imagedata r:id="rId11" o:title=""/>
          </v:shape>
          <o:OLEObject Type="Embed" ProgID="Equation.DSMT4" ShapeID="_x0000_i1025" DrawAspect="Content" ObjectID="_1493582442" r:id="rId12"/>
        </w:object>
      </w:r>
    </w:p>
    <w:p w:rsidR="006942E2" w:rsidRDefault="006942E2" w:rsidP="006942E2">
      <w:pPr>
        <w:ind w:firstLine="480"/>
      </w:pPr>
      <w:r>
        <w:t>T</w:t>
      </w:r>
      <w:r>
        <w:t>为采样时间间隔</w:t>
      </w:r>
      <w:r>
        <w:rPr>
          <w:rFonts w:hint="eastAsia"/>
        </w:rPr>
        <w:t>，</w:t>
      </w:r>
      <w:r>
        <w:t>即</w:t>
      </w:r>
      <w:r w:rsidRPr="006942E2">
        <w:rPr>
          <w:position w:val="-12"/>
        </w:rPr>
        <w:object w:dxaOrig="900" w:dyaOrig="360">
          <v:shape id="_x0000_i1026" type="#_x0000_t75" style="width:58.5pt;height:23.25pt" o:ole="">
            <v:imagedata r:id="rId13" o:title=""/>
          </v:shape>
          <o:OLEObject Type="Embed" ProgID="Equation.DSMT4" ShapeID="_x0000_i1026" DrawAspect="Content" ObjectID="_1493582443" r:id="rId14"/>
        </w:object>
      </w:r>
      <w:r>
        <w:rPr>
          <w:rFonts w:hint="eastAsia"/>
        </w:rPr>
        <w:t>，则：</w:t>
      </w:r>
    </w:p>
    <w:p w:rsidR="006942E2" w:rsidRDefault="006942E2" w:rsidP="006942E2">
      <w:pPr>
        <w:ind w:firstLine="480"/>
        <w:jc w:val="center"/>
      </w:pPr>
      <w:r w:rsidRPr="006942E2">
        <w:rPr>
          <w:position w:val="-28"/>
        </w:rPr>
        <w:object w:dxaOrig="3660" w:dyaOrig="680">
          <v:shape id="_x0000_i1027" type="#_x0000_t75" style="width:272.25pt;height:50.25pt" o:ole="">
            <v:imagedata r:id="rId15" o:title=""/>
          </v:shape>
          <o:OLEObject Type="Embed" ProgID="Equation.DSMT4" ShapeID="_x0000_i1027" DrawAspect="Content" ObjectID="_1493582444" r:id="rId16"/>
        </w:object>
      </w:r>
    </w:p>
    <w:p w:rsidR="006942E2" w:rsidRDefault="006942E2" w:rsidP="006942E2">
      <w:pPr>
        <w:ind w:firstLine="480"/>
        <w:rPr>
          <w:rFonts w:hint="eastAsia"/>
        </w:rPr>
      </w:pPr>
      <w:r>
        <w:t>式子的意义为</w:t>
      </w:r>
      <w:r>
        <w:rPr>
          <w:rFonts w:hint="eastAsia"/>
        </w:rPr>
        <w:t>，</w:t>
      </w:r>
      <w:r w:rsidRPr="006942E2">
        <w:rPr>
          <w:position w:val="-30"/>
        </w:rPr>
        <w:object w:dxaOrig="1540" w:dyaOrig="680">
          <v:shape id="_x0000_i1028" type="#_x0000_t75" style="width:97.5pt;height:42.75pt" o:ole="">
            <v:imagedata r:id="rId17" o:title=""/>
          </v:shape>
          <o:OLEObject Type="Embed" ProgID="Equation.DSMT4" ShapeID="_x0000_i1028" DrawAspect="Content" ObjectID="_1493582445" r:id="rId18"/>
        </w:object>
      </w:r>
      <w:r>
        <w:rPr>
          <w:rFonts w:hint="eastAsia"/>
        </w:rPr>
        <w:t>，</w:t>
      </w:r>
      <w:r>
        <w:t>表明了模拟域频率</w:t>
      </w:r>
      <w:r>
        <w:t>f</w:t>
      </w:r>
      <w:r>
        <w:t>与数字域频率</w:t>
      </w:r>
      <w:r>
        <w:t>w</w:t>
      </w:r>
      <w:r>
        <w:t>的关系</w:t>
      </w:r>
      <w:r>
        <w:rPr>
          <w:rFonts w:hint="eastAsia"/>
        </w:rPr>
        <w:t>。</w:t>
      </w:r>
    </w:p>
    <w:p w:rsidR="006942E2" w:rsidRDefault="006942E2" w:rsidP="006942E2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DFT</w:t>
      </w:r>
      <w:r>
        <w:rPr>
          <w:rFonts w:hint="eastAsia"/>
        </w:rPr>
        <w:t>与</w:t>
      </w:r>
      <w:r>
        <w:rPr>
          <w:rFonts w:hint="eastAsia"/>
        </w:rPr>
        <w:t>DTFT</w:t>
      </w:r>
      <w:r>
        <w:rPr>
          <w:rFonts w:hint="eastAsia"/>
        </w:rPr>
        <w:t>的关系</w:t>
      </w:r>
    </w:p>
    <w:p w:rsidR="00AD1A23" w:rsidRDefault="00EE517D" w:rsidP="00EE517D">
      <w:pPr>
        <w:ind w:firstLine="480"/>
        <w:jc w:val="center"/>
      </w:pPr>
      <w:r w:rsidRPr="00EE517D">
        <w:rPr>
          <w:position w:val="-48"/>
        </w:rPr>
        <w:object w:dxaOrig="5740" w:dyaOrig="1080">
          <v:shape id="_x0000_i1029" type="#_x0000_t75" style="width:379.5pt;height:71.25pt" o:ole="">
            <v:imagedata r:id="rId19" o:title=""/>
          </v:shape>
          <o:OLEObject Type="Embed" ProgID="Equation.DSMT4" ShapeID="_x0000_i1029" DrawAspect="Content" ObjectID="_1493582446" r:id="rId20"/>
        </w:object>
      </w:r>
    </w:p>
    <w:p w:rsidR="00EE517D" w:rsidRDefault="00EE517D" w:rsidP="00EE517D">
      <w:pPr>
        <w:ind w:firstLine="480"/>
        <w:jc w:val="left"/>
      </w:pPr>
      <w:r>
        <w:t>故</w:t>
      </w:r>
      <w:r>
        <w:rPr>
          <w:rFonts w:hint="eastAsia"/>
        </w:rPr>
        <w:t>：</w:t>
      </w:r>
      <w:r w:rsidRPr="00EE517D">
        <w:rPr>
          <w:position w:val="-26"/>
        </w:rPr>
        <w:object w:dxaOrig="1880" w:dyaOrig="499">
          <v:shape id="_x0000_i1030" type="#_x0000_t75" style="width:147.75pt;height:39pt" o:ole="">
            <v:imagedata r:id="rId21" o:title=""/>
          </v:shape>
          <o:OLEObject Type="Embed" ProgID="Equation.DSMT4" ShapeID="_x0000_i1030" DrawAspect="Content" ObjectID="_1493582447" r:id="rId22"/>
        </w:object>
      </w:r>
      <w:r>
        <w:rPr>
          <w:rFonts w:hint="eastAsia"/>
        </w:rPr>
        <w:t>，</w:t>
      </w:r>
      <w:r>
        <w:rPr>
          <w:rFonts w:hint="eastAsia"/>
        </w:rPr>
        <w:t>DFT</w:t>
      </w:r>
      <w:r>
        <w:rPr>
          <w:rFonts w:hint="eastAsia"/>
        </w:rPr>
        <w:t>是</w:t>
      </w:r>
      <w:r>
        <w:rPr>
          <w:rFonts w:hint="eastAsia"/>
        </w:rPr>
        <w:t>DTFT</w:t>
      </w:r>
      <w:r>
        <w:rPr>
          <w:rFonts w:hint="eastAsia"/>
        </w:rPr>
        <w:t>的离散化</w:t>
      </w:r>
    </w:p>
    <w:p w:rsidR="006942E2" w:rsidRDefault="006942E2" w:rsidP="006942E2">
      <w:pPr>
        <w:pStyle w:val="a7"/>
        <w:numPr>
          <w:ilvl w:val="0"/>
          <w:numId w:val="16"/>
        </w:numPr>
        <w:ind w:firstLineChars="0"/>
      </w:pPr>
      <w:r>
        <w:t>用</w:t>
      </w:r>
      <w:r>
        <w:rPr>
          <w:rFonts w:hint="eastAsia"/>
        </w:rPr>
        <w:t>D</w:t>
      </w:r>
      <w:r>
        <w:t>FT</w:t>
      </w:r>
      <w:r>
        <w:t>来估计功率谱</w:t>
      </w:r>
    </w:p>
    <w:p w:rsidR="00EE517D" w:rsidRDefault="00EE517D" w:rsidP="00EE517D">
      <w:pPr>
        <w:ind w:firstLine="480"/>
      </w:pPr>
      <w:r>
        <w:rPr>
          <w:rFonts w:hint="eastAsia"/>
        </w:rPr>
        <w:t>我们知道对于连续时间信号，</w:t>
      </w:r>
      <w:r w:rsidRPr="00EE517D">
        <w:rPr>
          <w:position w:val="-10"/>
        </w:rPr>
        <w:object w:dxaOrig="2160" w:dyaOrig="360">
          <v:shape id="_x0000_i1031" type="#_x0000_t75" style="width:148.5pt;height:24.75pt" o:ole="">
            <v:imagedata r:id="rId23" o:title=""/>
          </v:shape>
          <o:OLEObject Type="Embed" ProgID="Equation.DSMT4" ShapeID="_x0000_i1031" DrawAspect="Content" ObjectID="_1493582448" r:id="rId24"/>
        </w:object>
      </w:r>
      <w:r>
        <w:rPr>
          <w:rFonts w:hint="eastAsia"/>
        </w:rPr>
        <w:t>，</w:t>
      </w:r>
      <w:r>
        <w:t>对于已经求得</w:t>
      </w:r>
      <w:r>
        <w:rPr>
          <w:rFonts w:hint="eastAsia"/>
        </w:rPr>
        <w:t>DFT</w:t>
      </w:r>
      <w:r>
        <w:rPr>
          <w:rFonts w:hint="eastAsia"/>
        </w:rPr>
        <w:t>的采样信号，使用下式来对</w:t>
      </w:r>
      <w:r w:rsidRPr="00EE517D">
        <w:rPr>
          <w:position w:val="-10"/>
        </w:rPr>
        <w:object w:dxaOrig="580" w:dyaOrig="320">
          <v:shape id="_x0000_i1032" type="#_x0000_t75" style="width:29.25pt;height:15.75pt" o:ole="">
            <v:imagedata r:id="rId25" o:title=""/>
          </v:shape>
          <o:OLEObject Type="Embed" ProgID="Equation.DSMT4" ShapeID="_x0000_i1032" DrawAspect="Content" ObjectID="_1493582449" r:id="rId26"/>
        </w:object>
      </w:r>
      <w:r>
        <w:t>的采样点作有偏估计</w:t>
      </w:r>
      <w:r>
        <w:rPr>
          <w:rFonts w:hint="eastAsia"/>
        </w:rPr>
        <w:t>：</w:t>
      </w:r>
    </w:p>
    <w:p w:rsidR="00EE517D" w:rsidRPr="00D84B4D" w:rsidRDefault="00EE517D" w:rsidP="00EE517D">
      <w:pPr>
        <w:ind w:firstLine="480"/>
        <w:jc w:val="center"/>
        <w:rPr>
          <w:rFonts w:hint="eastAsia"/>
        </w:rPr>
      </w:pPr>
      <w:r w:rsidRPr="00EE517D">
        <w:rPr>
          <w:position w:val="-24"/>
        </w:rPr>
        <w:object w:dxaOrig="2640" w:dyaOrig="620">
          <v:shape id="_x0000_i1033" type="#_x0000_t75" style="width:171pt;height:39.75pt" o:ole="">
            <v:imagedata r:id="rId27" o:title=""/>
          </v:shape>
          <o:OLEObject Type="Embed" ProgID="Equation.DSMT4" ShapeID="_x0000_i1033" DrawAspect="Content" ObjectID="_1493582450" r:id="rId28"/>
        </w:object>
      </w:r>
    </w:p>
    <w:p w:rsidR="0049573C" w:rsidRDefault="0049573C" w:rsidP="0049573C">
      <w:pPr>
        <w:pStyle w:val="2"/>
      </w:pPr>
      <w:r>
        <w:rPr>
          <w:rFonts w:hint="eastAsia"/>
        </w:rPr>
        <w:lastRenderedPageBreak/>
        <w:t>各种基带信号的功率谱密度</w:t>
      </w:r>
    </w:p>
    <w:p w:rsidR="00094320" w:rsidRDefault="00094320" w:rsidP="00094320">
      <w:pPr>
        <w:ind w:firstLine="480"/>
      </w:pPr>
      <w:r>
        <w:t>第一部分实验代码如下</w:t>
      </w:r>
      <w:r>
        <w:rPr>
          <w:rFonts w:hint="eastAsia"/>
        </w:rPr>
        <w:t>：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%仿真各种基带波形及其频谱</w:t>
      </w:r>
    </w:p>
    <w:p w:rsidR="00094320" w:rsidRDefault="00094320" w:rsidP="00094320">
      <w:pPr>
        <w:pStyle w:val="af6"/>
      </w:pPr>
      <w:proofErr w:type="spellStart"/>
      <w:proofErr w:type="gramStart"/>
      <w:r>
        <w:t>clc,</w:t>
      </w:r>
      <w:proofErr w:type="gramEnd"/>
      <w:r>
        <w:t>clear,close</w:t>
      </w:r>
      <w:proofErr w:type="spellEnd"/>
      <w:r>
        <w:t xml:space="preserve"> all;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%随机产生消息码</w:t>
      </w:r>
    </w:p>
    <w:p w:rsidR="00094320" w:rsidRDefault="00094320" w:rsidP="00094320">
      <w:pPr>
        <w:pStyle w:val="af6"/>
      </w:pPr>
      <w:proofErr w:type="spellStart"/>
      <w:r>
        <w:t>num_of_msg</w:t>
      </w:r>
      <w:proofErr w:type="spellEnd"/>
      <w:r>
        <w:t xml:space="preserve"> = 1000;</w:t>
      </w:r>
    </w:p>
    <w:p w:rsidR="00094320" w:rsidRDefault="00094320" w:rsidP="00094320">
      <w:pPr>
        <w:pStyle w:val="af6"/>
      </w:pPr>
      <w:proofErr w:type="spellStart"/>
      <w:r>
        <w:t>msg_code</w:t>
      </w:r>
      <w:proofErr w:type="spellEnd"/>
      <w:r>
        <w:t xml:space="preserve">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[0,1],1,num_of_msg);</w:t>
      </w:r>
    </w:p>
    <w:p w:rsidR="00094320" w:rsidRDefault="00094320" w:rsidP="00094320">
      <w:pPr>
        <w:pStyle w:val="af6"/>
      </w:pPr>
      <w:proofErr w:type="spellStart"/>
      <w:r>
        <w:t>ami_code</w:t>
      </w:r>
      <w:proofErr w:type="spellEnd"/>
      <w:r>
        <w:t>=</w:t>
      </w:r>
      <w:proofErr w:type="spellStart"/>
      <w:r>
        <w:t>AMI_</w:t>
      </w:r>
      <w:proofErr w:type="gramStart"/>
      <w:r>
        <w:t>encode</w:t>
      </w:r>
      <w:proofErr w:type="spellEnd"/>
      <w:r>
        <w:t>(</w:t>
      </w:r>
      <w:proofErr w:type="spellStart"/>
      <w:proofErr w:type="gramEnd"/>
      <w:r>
        <w:t>msg_code</w:t>
      </w:r>
      <w:proofErr w:type="spellEnd"/>
      <w:r>
        <w:t>);</w:t>
      </w:r>
    </w:p>
    <w:p w:rsidR="00094320" w:rsidRDefault="00094320" w:rsidP="00094320">
      <w:pPr>
        <w:pStyle w:val="af6"/>
      </w:pPr>
      <w:r>
        <w:t>hdb3_code = HDB3_</w:t>
      </w:r>
      <w:proofErr w:type="gramStart"/>
      <w:r>
        <w:t>encode(</w:t>
      </w:r>
      <w:proofErr w:type="spellStart"/>
      <w:proofErr w:type="gramEnd"/>
      <w:r>
        <w:t>msg_code</w:t>
      </w:r>
      <w:proofErr w:type="spellEnd"/>
      <w:r>
        <w:t>);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%码元速率</w:t>
      </w:r>
    </w:p>
    <w:p w:rsidR="00094320" w:rsidRDefault="00094320" w:rsidP="00094320">
      <w:pPr>
        <w:pStyle w:val="af6"/>
      </w:pPr>
      <w:proofErr w:type="spellStart"/>
      <w:r>
        <w:t>Rs</w:t>
      </w:r>
      <w:proofErr w:type="spellEnd"/>
      <w:r>
        <w:t xml:space="preserve"> = 100;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%采样频率</w:t>
      </w:r>
    </w:p>
    <w:p w:rsidR="00094320" w:rsidRDefault="00094320" w:rsidP="00094320">
      <w:pPr>
        <w:pStyle w:val="af6"/>
      </w:pPr>
      <w:r>
        <w:t>r=20;</w:t>
      </w:r>
    </w:p>
    <w:p w:rsidR="00094320" w:rsidRDefault="00094320" w:rsidP="00094320">
      <w:pPr>
        <w:pStyle w:val="af6"/>
      </w:pPr>
      <w:r>
        <w:t>Fs = r*</w:t>
      </w:r>
      <w:proofErr w:type="spellStart"/>
      <w:r>
        <w:t>Rs</w:t>
      </w:r>
      <w:proofErr w:type="spellEnd"/>
      <w:r>
        <w:t>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%时间轴</w:t>
      </w:r>
    </w:p>
    <w:p w:rsidR="00094320" w:rsidRDefault="00094320" w:rsidP="00094320">
      <w:pPr>
        <w:pStyle w:val="af6"/>
      </w:pPr>
      <w:proofErr w:type="spellStart"/>
      <w:proofErr w:type="gramStart"/>
      <w:r>
        <w:t>totalTime</w:t>
      </w:r>
      <w:proofErr w:type="spellEnd"/>
      <w:proofErr w:type="gramEnd"/>
      <w:r>
        <w:t xml:space="preserve"> = length(</w:t>
      </w:r>
      <w:proofErr w:type="spellStart"/>
      <w:r>
        <w:t>msg_code</w:t>
      </w:r>
      <w:proofErr w:type="spellEnd"/>
      <w:r>
        <w:t>)/</w:t>
      </w:r>
      <w:proofErr w:type="spellStart"/>
      <w:r>
        <w:t>Rs</w:t>
      </w:r>
      <w:proofErr w:type="spellEnd"/>
      <w:r>
        <w:t>;</w:t>
      </w:r>
    </w:p>
    <w:p w:rsidR="00094320" w:rsidRDefault="00094320" w:rsidP="00094320">
      <w:pPr>
        <w:pStyle w:val="af6"/>
      </w:pPr>
      <w:proofErr w:type="spellStart"/>
      <w:proofErr w:type="gramStart"/>
      <w:r>
        <w:t>deltaTime</w:t>
      </w:r>
      <w:proofErr w:type="spellEnd"/>
      <w:proofErr w:type="gramEnd"/>
      <w:r>
        <w:t xml:space="preserve"> = 1/</w:t>
      </w:r>
      <w:proofErr w:type="spellStart"/>
      <w:r>
        <w:t>Rs</w:t>
      </w:r>
      <w:proofErr w:type="spellEnd"/>
      <w:r>
        <w:t>/r;</w:t>
      </w:r>
    </w:p>
    <w:p w:rsidR="00094320" w:rsidRDefault="00094320" w:rsidP="00094320">
      <w:pPr>
        <w:pStyle w:val="af6"/>
      </w:pPr>
      <w:proofErr w:type="spellStart"/>
      <w:proofErr w:type="gramStart"/>
      <w:r>
        <w:t>tt</w:t>
      </w:r>
      <w:proofErr w:type="spellEnd"/>
      <w:proofErr w:type="gramEnd"/>
      <w:r>
        <w:t xml:space="preserve"> = 0:deltaTime:totalTime-deltaTime;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%% 使用</w:t>
      </w:r>
      <w:proofErr w:type="gramStart"/>
      <w:r>
        <w:rPr>
          <w:rFonts w:hint="eastAsia"/>
        </w:rPr>
        <w:t>原消息码</w:t>
      </w:r>
      <w:proofErr w:type="gramEnd"/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%单极性NRZ波形</w:t>
      </w:r>
    </w:p>
    <w:p w:rsidR="00094320" w:rsidRDefault="00094320" w:rsidP="00094320">
      <w:pPr>
        <w:pStyle w:val="af6"/>
      </w:pPr>
      <w:proofErr w:type="spellStart"/>
      <w:r>
        <w:t>msg_spnrz</w:t>
      </w:r>
      <w:proofErr w:type="spellEnd"/>
      <w:r>
        <w:t xml:space="preserve"> = </w:t>
      </w:r>
      <w:proofErr w:type="spellStart"/>
      <w:proofErr w:type="gramStart"/>
      <w:r>
        <w:t>singlePolarNRZ</w:t>
      </w:r>
      <w:proofErr w:type="spellEnd"/>
      <w:r>
        <w:t>(</w:t>
      </w:r>
      <w:proofErr w:type="spellStart"/>
      <w:proofErr w:type="gramEnd"/>
      <w:r>
        <w:t>msg_code,r</w:t>
      </w:r>
      <w:proofErr w:type="spellEnd"/>
      <w:r>
        <w:t>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%单极性RZ波形（占空比50%）</w:t>
      </w:r>
    </w:p>
    <w:p w:rsidR="00094320" w:rsidRDefault="00094320" w:rsidP="00094320">
      <w:pPr>
        <w:pStyle w:val="af6"/>
      </w:pPr>
      <w:proofErr w:type="spellStart"/>
      <w:r>
        <w:t>msg_sprz</w:t>
      </w:r>
      <w:proofErr w:type="spellEnd"/>
      <w:r>
        <w:t xml:space="preserve"> = </w:t>
      </w:r>
      <w:proofErr w:type="spellStart"/>
      <w:proofErr w:type="gramStart"/>
      <w:r>
        <w:t>singlePolarRZ</w:t>
      </w:r>
      <w:proofErr w:type="spellEnd"/>
      <w:r>
        <w:t>(</w:t>
      </w:r>
      <w:proofErr w:type="spellStart"/>
      <w:proofErr w:type="gramEnd"/>
      <w:r>
        <w:t>msg_code,r</w:t>
      </w:r>
      <w:proofErr w:type="spellEnd"/>
      <w:r>
        <w:t>);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</w:pPr>
      <w:r>
        <w:t xml:space="preserve">N = </w:t>
      </w:r>
      <w:proofErr w:type="gramStart"/>
      <w:r>
        <w:t>length(</w:t>
      </w:r>
      <w:proofErr w:type="spellStart"/>
      <w:proofErr w:type="gramEnd"/>
      <w:r>
        <w:t>msg_spnrz</w:t>
      </w:r>
      <w:proofErr w:type="spellEnd"/>
      <w:r>
        <w:t>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%画时域图像</w:t>
      </w:r>
    </w:p>
    <w:p w:rsidR="00094320" w:rsidRDefault="00094320" w:rsidP="00094320">
      <w:pPr>
        <w:pStyle w:val="af6"/>
      </w:pPr>
      <w:proofErr w:type="gramStart"/>
      <w:r>
        <w:t>figure(</w:t>
      </w:r>
      <w:proofErr w:type="gramEnd"/>
      <w:r>
        <w:t>);subplot(2,1,1);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tt,msg_spnrz</w:t>
      </w:r>
      <w:proofErr w:type="spellEnd"/>
      <w:r>
        <w:t>);axis([0,1,0,2]);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title('原始信息码的单极性NRZ');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('时间/s');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('信号幅值');</w:t>
      </w:r>
    </w:p>
    <w:p w:rsidR="00094320" w:rsidRDefault="00094320" w:rsidP="00094320">
      <w:pPr>
        <w:pStyle w:val="af6"/>
      </w:pPr>
      <w:proofErr w:type="gramStart"/>
      <w:r>
        <w:t>subplot(</w:t>
      </w:r>
      <w:proofErr w:type="gramEnd"/>
      <w:r>
        <w:t>2,1,2);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tt,msg_sprz</w:t>
      </w:r>
      <w:proofErr w:type="spellEnd"/>
      <w:r>
        <w:t>);axis([0,1,0,2]);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title('原始信息码的单极性RZ');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('时间/s');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('信号幅值');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%功率谱</w:t>
      </w:r>
    </w:p>
    <w:p w:rsidR="00094320" w:rsidRDefault="00094320" w:rsidP="00094320">
      <w:pPr>
        <w:pStyle w:val="af6"/>
      </w:pPr>
      <w:r>
        <w:t xml:space="preserve">MSG_SPNRZ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msg_spnrz</w:t>
      </w:r>
      <w:proofErr w:type="spellEnd"/>
      <w:r>
        <w:t>);</w:t>
      </w:r>
    </w:p>
    <w:p w:rsidR="00094320" w:rsidRDefault="00094320" w:rsidP="00094320">
      <w:pPr>
        <w:pStyle w:val="af6"/>
      </w:pPr>
      <w:r>
        <w:t xml:space="preserve">MSG_SPRZ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msg_sprz</w:t>
      </w:r>
      <w:proofErr w:type="spellEnd"/>
      <w:r>
        <w:t>);</w:t>
      </w:r>
    </w:p>
    <w:p w:rsidR="00094320" w:rsidRDefault="00094320" w:rsidP="00094320">
      <w:pPr>
        <w:pStyle w:val="af6"/>
      </w:pPr>
      <w:r>
        <w:t>P_MSG_SPNRZ = MSG_SPNRZ.*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MSG_SPNRZ)/N;</w:t>
      </w:r>
    </w:p>
    <w:p w:rsidR="00094320" w:rsidRDefault="00094320" w:rsidP="00094320">
      <w:pPr>
        <w:pStyle w:val="af6"/>
      </w:pPr>
      <w:r>
        <w:lastRenderedPageBreak/>
        <w:t>P_MSG_SPRZ = MSG_SPRZ.*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MSG_SPRZ)/N;</w:t>
      </w:r>
    </w:p>
    <w:p w:rsidR="00094320" w:rsidRDefault="00094320" w:rsidP="00094320">
      <w:pPr>
        <w:pStyle w:val="af6"/>
      </w:pPr>
      <w:proofErr w:type="spellStart"/>
      <w:proofErr w:type="gramStart"/>
      <w:r>
        <w:t>omiga</w:t>
      </w:r>
      <w:proofErr w:type="spellEnd"/>
      <w:proofErr w:type="gramEnd"/>
      <w:r>
        <w:t xml:space="preserve"> = 0:2*pi/N:2*</w:t>
      </w:r>
      <w:proofErr w:type="spellStart"/>
      <w:r>
        <w:t>pi;omiga</w:t>
      </w:r>
      <w:proofErr w:type="spellEnd"/>
      <w:r>
        <w:t xml:space="preserve"> = </w:t>
      </w:r>
      <w:proofErr w:type="spellStart"/>
      <w:r>
        <w:t>omiga</w:t>
      </w:r>
      <w:proofErr w:type="spellEnd"/>
      <w:r>
        <w:t>(1:N);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%模拟域频率</w:t>
      </w:r>
    </w:p>
    <w:p w:rsidR="00094320" w:rsidRDefault="00094320" w:rsidP="00094320">
      <w:pPr>
        <w:pStyle w:val="af6"/>
      </w:pPr>
      <w:proofErr w:type="spellStart"/>
      <w:proofErr w:type="gramStart"/>
      <w:r>
        <w:t>ff</w:t>
      </w:r>
      <w:proofErr w:type="spellEnd"/>
      <w:r>
        <w:t>=</w:t>
      </w:r>
      <w:proofErr w:type="spellStart"/>
      <w:proofErr w:type="gramEnd"/>
      <w:r>
        <w:t>omiga</w:t>
      </w:r>
      <w:proofErr w:type="spellEnd"/>
      <w:r>
        <w:t>*Fs/2/pi;</w:t>
      </w:r>
    </w:p>
    <w:p w:rsidR="00094320" w:rsidRDefault="00094320" w:rsidP="00094320">
      <w:pPr>
        <w:pStyle w:val="af6"/>
      </w:pPr>
      <w:proofErr w:type="gramStart"/>
      <w:r>
        <w:t>figure(</w:t>
      </w:r>
      <w:proofErr w:type="gramEnd"/>
      <w:r>
        <w:t>);subplot(2,1,1);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ff,abs</w:t>
      </w:r>
      <w:proofErr w:type="spellEnd"/>
      <w:r>
        <w:t>(P_MSG_SPNRZ));axis([0,Fs/2,0,10]);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title('原始信息码的单极性NRZ');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('频率/Hz');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('功率谱');</w:t>
      </w:r>
    </w:p>
    <w:p w:rsidR="00094320" w:rsidRDefault="00094320" w:rsidP="00094320">
      <w:pPr>
        <w:pStyle w:val="af6"/>
      </w:pPr>
      <w:proofErr w:type="gramStart"/>
      <w:r>
        <w:t>subplot(</w:t>
      </w:r>
      <w:proofErr w:type="gramEnd"/>
      <w:r>
        <w:t>2,1,2);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ff,abs</w:t>
      </w:r>
      <w:proofErr w:type="spellEnd"/>
      <w:r>
        <w:t>(P_MSG_SPRZ));axis([0,Fs/2,0,10]);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title('原始信息码的单极性RZ');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('频率/Hz');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('功率谱');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%% 使用AMI码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%单极性NRZ波形</w:t>
      </w:r>
    </w:p>
    <w:p w:rsidR="00094320" w:rsidRDefault="00094320" w:rsidP="00094320">
      <w:pPr>
        <w:pStyle w:val="af6"/>
      </w:pPr>
      <w:proofErr w:type="spellStart"/>
      <w:r>
        <w:t>msg_spnrz</w:t>
      </w:r>
      <w:proofErr w:type="spellEnd"/>
      <w:r>
        <w:t xml:space="preserve"> = </w:t>
      </w:r>
      <w:proofErr w:type="spellStart"/>
      <w:proofErr w:type="gramStart"/>
      <w:r>
        <w:t>singlePolarNRZ</w:t>
      </w:r>
      <w:proofErr w:type="spellEnd"/>
      <w:r>
        <w:t>(</w:t>
      </w:r>
      <w:proofErr w:type="spellStart"/>
      <w:proofErr w:type="gramEnd"/>
      <w:r>
        <w:t>ami_code,r</w:t>
      </w:r>
      <w:proofErr w:type="spellEnd"/>
      <w:r>
        <w:t>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%单极性RZ波形（占空比50%）</w:t>
      </w:r>
    </w:p>
    <w:p w:rsidR="00094320" w:rsidRDefault="00094320" w:rsidP="00094320">
      <w:pPr>
        <w:pStyle w:val="af6"/>
      </w:pPr>
      <w:proofErr w:type="spellStart"/>
      <w:r>
        <w:t>msg_sprz</w:t>
      </w:r>
      <w:proofErr w:type="spellEnd"/>
      <w:r>
        <w:t xml:space="preserve"> = </w:t>
      </w:r>
      <w:proofErr w:type="spellStart"/>
      <w:proofErr w:type="gramStart"/>
      <w:r>
        <w:t>singlePolarRZ</w:t>
      </w:r>
      <w:proofErr w:type="spellEnd"/>
      <w:r>
        <w:t>(</w:t>
      </w:r>
      <w:proofErr w:type="spellStart"/>
      <w:proofErr w:type="gramEnd"/>
      <w:r>
        <w:t>ami_code,r</w:t>
      </w:r>
      <w:proofErr w:type="spellEnd"/>
      <w:r>
        <w:t>);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</w:pPr>
      <w:r>
        <w:t xml:space="preserve">N = </w:t>
      </w:r>
      <w:proofErr w:type="gramStart"/>
      <w:r>
        <w:t>length(</w:t>
      </w:r>
      <w:proofErr w:type="spellStart"/>
      <w:proofErr w:type="gramEnd"/>
      <w:r>
        <w:t>msg_spnrz</w:t>
      </w:r>
      <w:proofErr w:type="spellEnd"/>
      <w:r>
        <w:t>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%画时域图像</w:t>
      </w:r>
    </w:p>
    <w:p w:rsidR="00094320" w:rsidRDefault="00094320" w:rsidP="00094320">
      <w:pPr>
        <w:pStyle w:val="af6"/>
      </w:pPr>
      <w:proofErr w:type="gramStart"/>
      <w:r>
        <w:t>figure(</w:t>
      </w:r>
      <w:proofErr w:type="gramEnd"/>
      <w:r>
        <w:t>);subplot(2,1,1);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tt,msg_spnrz</w:t>
      </w:r>
      <w:proofErr w:type="spellEnd"/>
      <w:r>
        <w:t>);axis([0,1,-2,2]);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title('AMI的单极性NRZ');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('时间/s');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('信号幅值');</w:t>
      </w:r>
    </w:p>
    <w:p w:rsidR="00094320" w:rsidRDefault="00094320" w:rsidP="00094320">
      <w:pPr>
        <w:pStyle w:val="af6"/>
      </w:pPr>
      <w:proofErr w:type="gramStart"/>
      <w:r>
        <w:t>subplot(</w:t>
      </w:r>
      <w:proofErr w:type="gramEnd"/>
      <w:r>
        <w:t>2,1,2);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tt,msg_sprz</w:t>
      </w:r>
      <w:proofErr w:type="spellEnd"/>
      <w:r>
        <w:t>);axis([0,1,-2,2]);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title('AMI的单极性RZ');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('时间/s');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('信号幅值');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%功率谱</w:t>
      </w:r>
    </w:p>
    <w:p w:rsidR="00094320" w:rsidRDefault="00094320" w:rsidP="00094320">
      <w:pPr>
        <w:pStyle w:val="af6"/>
      </w:pPr>
      <w:r>
        <w:t xml:space="preserve">MSG_SPNRZ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msg_spnrz</w:t>
      </w:r>
      <w:proofErr w:type="spellEnd"/>
      <w:r>
        <w:t>);</w:t>
      </w:r>
    </w:p>
    <w:p w:rsidR="00094320" w:rsidRDefault="00094320" w:rsidP="00094320">
      <w:pPr>
        <w:pStyle w:val="af6"/>
      </w:pPr>
      <w:r>
        <w:t xml:space="preserve">MSG_SPRZ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msg_sprz</w:t>
      </w:r>
      <w:proofErr w:type="spellEnd"/>
      <w:r>
        <w:t>);</w:t>
      </w:r>
    </w:p>
    <w:p w:rsidR="00094320" w:rsidRDefault="00094320" w:rsidP="00094320">
      <w:pPr>
        <w:pStyle w:val="af6"/>
      </w:pPr>
      <w:r>
        <w:t>P_MSG_SPNRZ = MSG_SPNRZ.*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MSG_SPNRZ)/N;</w:t>
      </w:r>
    </w:p>
    <w:p w:rsidR="00094320" w:rsidRDefault="00094320" w:rsidP="00094320">
      <w:pPr>
        <w:pStyle w:val="af6"/>
      </w:pPr>
      <w:r>
        <w:t>P_MSG_SPRZ = MSG_SPRZ.*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MSG_SPRZ)/N;</w:t>
      </w:r>
    </w:p>
    <w:p w:rsidR="00094320" w:rsidRDefault="00094320" w:rsidP="00094320">
      <w:pPr>
        <w:pStyle w:val="af6"/>
      </w:pPr>
      <w:proofErr w:type="spellStart"/>
      <w:proofErr w:type="gramStart"/>
      <w:r>
        <w:t>omiga</w:t>
      </w:r>
      <w:proofErr w:type="spellEnd"/>
      <w:proofErr w:type="gramEnd"/>
      <w:r>
        <w:t xml:space="preserve"> = 0:2*pi/N:2*</w:t>
      </w:r>
      <w:proofErr w:type="spellStart"/>
      <w:r>
        <w:t>pi;omiga</w:t>
      </w:r>
      <w:proofErr w:type="spellEnd"/>
      <w:r>
        <w:t xml:space="preserve"> = </w:t>
      </w:r>
      <w:proofErr w:type="spellStart"/>
      <w:r>
        <w:t>omiga</w:t>
      </w:r>
      <w:proofErr w:type="spellEnd"/>
      <w:r>
        <w:t>(1:N);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%模拟域频率</w:t>
      </w:r>
    </w:p>
    <w:p w:rsidR="00094320" w:rsidRDefault="00094320" w:rsidP="00094320">
      <w:pPr>
        <w:pStyle w:val="af6"/>
      </w:pPr>
      <w:proofErr w:type="spellStart"/>
      <w:proofErr w:type="gramStart"/>
      <w:r>
        <w:t>ff</w:t>
      </w:r>
      <w:proofErr w:type="spellEnd"/>
      <w:r>
        <w:t>=</w:t>
      </w:r>
      <w:proofErr w:type="spellStart"/>
      <w:proofErr w:type="gramEnd"/>
      <w:r>
        <w:t>omiga</w:t>
      </w:r>
      <w:proofErr w:type="spellEnd"/>
      <w:r>
        <w:t>*Fs/2/pi;</w:t>
      </w:r>
    </w:p>
    <w:p w:rsidR="00094320" w:rsidRDefault="00094320" w:rsidP="00094320">
      <w:pPr>
        <w:pStyle w:val="af6"/>
      </w:pPr>
      <w:proofErr w:type="gramStart"/>
      <w:r>
        <w:t>figure(</w:t>
      </w:r>
      <w:proofErr w:type="gramEnd"/>
      <w:r>
        <w:t>);subplot(2,1,1);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ff,abs</w:t>
      </w:r>
      <w:proofErr w:type="spellEnd"/>
      <w:r>
        <w:t>(P_MSG_SPNRZ));axis([0,Fs/2,0,10]);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title('AMI的单极性NRZ');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('频率/Hz');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('功率谱');</w:t>
      </w:r>
    </w:p>
    <w:p w:rsidR="00094320" w:rsidRDefault="00094320" w:rsidP="00094320">
      <w:pPr>
        <w:pStyle w:val="af6"/>
      </w:pPr>
      <w:proofErr w:type="gramStart"/>
      <w:r>
        <w:t>subplot(</w:t>
      </w:r>
      <w:proofErr w:type="gramEnd"/>
      <w:r>
        <w:t>2,1,2);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ff,abs</w:t>
      </w:r>
      <w:proofErr w:type="spellEnd"/>
      <w:r>
        <w:t>(P_MSG_SPRZ));axis([0,Fs/2,0,10]);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title('AMI的单极性RZ');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('频率/Hz');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('功率谱');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lastRenderedPageBreak/>
        <w:t>%% 使用HDB3码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%单极性NRZ波形</w:t>
      </w:r>
    </w:p>
    <w:p w:rsidR="00094320" w:rsidRDefault="00094320" w:rsidP="00094320">
      <w:pPr>
        <w:pStyle w:val="af6"/>
      </w:pPr>
      <w:proofErr w:type="spellStart"/>
      <w:r>
        <w:t>msg_spnrz</w:t>
      </w:r>
      <w:proofErr w:type="spellEnd"/>
      <w:r>
        <w:t xml:space="preserve"> = </w:t>
      </w:r>
      <w:proofErr w:type="spellStart"/>
      <w:proofErr w:type="gramStart"/>
      <w:r>
        <w:t>singlePolarNRZ</w:t>
      </w:r>
      <w:proofErr w:type="spellEnd"/>
      <w:r>
        <w:t>(</w:t>
      </w:r>
      <w:proofErr w:type="gramEnd"/>
      <w:r>
        <w:t>hdb3_code,r);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%单极性RZ波形（占空比50%）</w:t>
      </w:r>
    </w:p>
    <w:p w:rsidR="00094320" w:rsidRDefault="00094320" w:rsidP="00094320">
      <w:pPr>
        <w:pStyle w:val="af6"/>
      </w:pPr>
      <w:proofErr w:type="spellStart"/>
      <w:r>
        <w:t>msg_sprz</w:t>
      </w:r>
      <w:proofErr w:type="spellEnd"/>
      <w:r>
        <w:t xml:space="preserve"> = </w:t>
      </w:r>
      <w:proofErr w:type="spellStart"/>
      <w:proofErr w:type="gramStart"/>
      <w:r>
        <w:t>singlePolarRZ</w:t>
      </w:r>
      <w:proofErr w:type="spellEnd"/>
      <w:r>
        <w:t>(</w:t>
      </w:r>
      <w:proofErr w:type="gramEnd"/>
      <w:r>
        <w:t>hdb3_code,r);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</w:pPr>
      <w:r>
        <w:t xml:space="preserve">N = </w:t>
      </w:r>
      <w:proofErr w:type="gramStart"/>
      <w:r>
        <w:t>length(</w:t>
      </w:r>
      <w:proofErr w:type="spellStart"/>
      <w:proofErr w:type="gramEnd"/>
      <w:r>
        <w:t>msg_spnrz</w:t>
      </w:r>
      <w:proofErr w:type="spellEnd"/>
      <w:r>
        <w:t>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%画时域图像</w:t>
      </w:r>
    </w:p>
    <w:p w:rsidR="00094320" w:rsidRDefault="00094320" w:rsidP="00094320">
      <w:pPr>
        <w:pStyle w:val="af6"/>
      </w:pPr>
      <w:proofErr w:type="gramStart"/>
      <w:r>
        <w:t>figure(</w:t>
      </w:r>
      <w:proofErr w:type="gramEnd"/>
      <w:r>
        <w:t>);subplot(2,1,1);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tt,msg_spnrz</w:t>
      </w:r>
      <w:proofErr w:type="spellEnd"/>
      <w:r>
        <w:t>);axis([0,1,-2,2]);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title('HDB3的单极性NRZ');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('时间/s');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('信号幅值');</w:t>
      </w:r>
    </w:p>
    <w:p w:rsidR="00094320" w:rsidRDefault="00094320" w:rsidP="00094320">
      <w:pPr>
        <w:pStyle w:val="af6"/>
      </w:pPr>
      <w:proofErr w:type="gramStart"/>
      <w:r>
        <w:t>subplot(</w:t>
      </w:r>
      <w:proofErr w:type="gramEnd"/>
      <w:r>
        <w:t>2,1,2);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tt,msg_sprz</w:t>
      </w:r>
      <w:proofErr w:type="spellEnd"/>
      <w:r>
        <w:t>);axis([0,1,-2,2]);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title('HDB3的单极性RZ');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('时间/s');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('信号幅值');</w:t>
      </w:r>
    </w:p>
    <w:p w:rsidR="00094320" w:rsidRDefault="00094320" w:rsidP="00094320">
      <w:pPr>
        <w:pStyle w:val="af6"/>
      </w:pP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%功率谱</w:t>
      </w:r>
    </w:p>
    <w:p w:rsidR="00094320" w:rsidRDefault="00094320" w:rsidP="00094320">
      <w:pPr>
        <w:pStyle w:val="af6"/>
      </w:pPr>
      <w:r>
        <w:t xml:space="preserve">MSG_SPNRZ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msg_spnrz</w:t>
      </w:r>
      <w:proofErr w:type="spellEnd"/>
      <w:r>
        <w:t>);</w:t>
      </w:r>
    </w:p>
    <w:p w:rsidR="00094320" w:rsidRDefault="00094320" w:rsidP="00094320">
      <w:pPr>
        <w:pStyle w:val="af6"/>
      </w:pPr>
      <w:r>
        <w:t xml:space="preserve">MSG_SPRZ = </w:t>
      </w:r>
      <w:proofErr w:type="spellStart"/>
      <w:proofErr w:type="gramStart"/>
      <w:r>
        <w:t>fft</w:t>
      </w:r>
      <w:proofErr w:type="spellEnd"/>
      <w:r>
        <w:t>(</w:t>
      </w:r>
      <w:proofErr w:type="spellStart"/>
      <w:proofErr w:type="gramEnd"/>
      <w:r>
        <w:t>msg_sprz</w:t>
      </w:r>
      <w:proofErr w:type="spellEnd"/>
      <w:r>
        <w:t>);</w:t>
      </w:r>
    </w:p>
    <w:p w:rsidR="00094320" w:rsidRDefault="00094320" w:rsidP="00094320">
      <w:pPr>
        <w:pStyle w:val="af6"/>
      </w:pPr>
      <w:r>
        <w:t>P_MSG_SPNRZ = MSG_SPNRZ.*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MSG_SPNRZ)/N;</w:t>
      </w:r>
    </w:p>
    <w:p w:rsidR="00094320" w:rsidRDefault="00094320" w:rsidP="00094320">
      <w:pPr>
        <w:pStyle w:val="af6"/>
      </w:pPr>
      <w:r>
        <w:t>P_MSG_SPRZ = MSG_SPRZ.*</w:t>
      </w:r>
      <w:proofErr w:type="spellStart"/>
      <w:proofErr w:type="gramStart"/>
      <w:r>
        <w:t>conj</w:t>
      </w:r>
      <w:proofErr w:type="spellEnd"/>
      <w:r>
        <w:t>(</w:t>
      </w:r>
      <w:proofErr w:type="gramEnd"/>
      <w:r>
        <w:t>MSG_SPRZ)/N;</w:t>
      </w:r>
    </w:p>
    <w:p w:rsidR="00094320" w:rsidRDefault="00094320" w:rsidP="00094320">
      <w:pPr>
        <w:pStyle w:val="af6"/>
      </w:pPr>
      <w:proofErr w:type="spellStart"/>
      <w:proofErr w:type="gramStart"/>
      <w:r>
        <w:t>omiga</w:t>
      </w:r>
      <w:proofErr w:type="spellEnd"/>
      <w:proofErr w:type="gramEnd"/>
      <w:r>
        <w:t xml:space="preserve"> = 0:2*pi/N:2*</w:t>
      </w:r>
      <w:proofErr w:type="spellStart"/>
      <w:r>
        <w:t>pi;omiga</w:t>
      </w:r>
      <w:proofErr w:type="spellEnd"/>
      <w:r>
        <w:t xml:space="preserve"> = </w:t>
      </w:r>
      <w:proofErr w:type="spellStart"/>
      <w:r>
        <w:t>omiga</w:t>
      </w:r>
      <w:proofErr w:type="spellEnd"/>
      <w:r>
        <w:t>(1:N);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%模拟域频率</w:t>
      </w:r>
    </w:p>
    <w:p w:rsidR="00094320" w:rsidRDefault="00094320" w:rsidP="00094320">
      <w:pPr>
        <w:pStyle w:val="af6"/>
      </w:pPr>
      <w:proofErr w:type="spellStart"/>
      <w:proofErr w:type="gramStart"/>
      <w:r>
        <w:t>ff</w:t>
      </w:r>
      <w:proofErr w:type="spellEnd"/>
      <w:r>
        <w:t>=</w:t>
      </w:r>
      <w:proofErr w:type="spellStart"/>
      <w:proofErr w:type="gramEnd"/>
      <w:r>
        <w:t>omiga</w:t>
      </w:r>
      <w:proofErr w:type="spellEnd"/>
      <w:r>
        <w:t>*Fs/2/pi;</w:t>
      </w:r>
    </w:p>
    <w:p w:rsidR="00094320" w:rsidRDefault="00094320" w:rsidP="00094320">
      <w:pPr>
        <w:pStyle w:val="af6"/>
      </w:pPr>
      <w:proofErr w:type="gramStart"/>
      <w:r>
        <w:t>figure(</w:t>
      </w:r>
      <w:proofErr w:type="gramEnd"/>
      <w:r>
        <w:t>);subplot(2,1,1);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ff,abs</w:t>
      </w:r>
      <w:proofErr w:type="spellEnd"/>
      <w:r>
        <w:t>(P_MSG_SPNRZ));axis([0,Fs/2,0,10]);</w:t>
      </w:r>
    </w:p>
    <w:p w:rsidR="00094320" w:rsidRDefault="00094320" w:rsidP="00094320">
      <w:pPr>
        <w:pStyle w:val="af6"/>
        <w:rPr>
          <w:rFonts w:hint="eastAsia"/>
        </w:rPr>
      </w:pPr>
      <w:r>
        <w:rPr>
          <w:rFonts w:hint="eastAsia"/>
        </w:rPr>
        <w:t>title('HDB3的单极性NRZ');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('频率/Hz');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('功率谱');</w:t>
      </w:r>
    </w:p>
    <w:p w:rsidR="00094320" w:rsidRDefault="00094320" w:rsidP="00094320">
      <w:pPr>
        <w:pStyle w:val="af6"/>
      </w:pPr>
      <w:proofErr w:type="gramStart"/>
      <w:r>
        <w:t>subplot(</w:t>
      </w:r>
      <w:proofErr w:type="gramEnd"/>
      <w:r>
        <w:t>2,1,2);</w:t>
      </w:r>
    </w:p>
    <w:p w:rsidR="00094320" w:rsidRDefault="00094320" w:rsidP="00094320">
      <w:pPr>
        <w:pStyle w:val="af6"/>
      </w:pPr>
      <w:proofErr w:type="gramStart"/>
      <w:r>
        <w:t>plot(</w:t>
      </w:r>
      <w:proofErr w:type="spellStart"/>
      <w:proofErr w:type="gramEnd"/>
      <w:r>
        <w:t>ff,abs</w:t>
      </w:r>
      <w:proofErr w:type="spellEnd"/>
      <w:r>
        <w:t>(P_MSG_SPRZ));axis([0,Fs/2,0,10]);</w:t>
      </w:r>
    </w:p>
    <w:p w:rsidR="00094320" w:rsidRDefault="00094320" w:rsidP="00094320">
      <w:pPr>
        <w:pStyle w:val="af6"/>
      </w:pPr>
      <w:r>
        <w:rPr>
          <w:rFonts w:hint="eastAsia"/>
        </w:rPr>
        <w:t>title('HDB3的单极性RZ');</w:t>
      </w:r>
      <w:proofErr w:type="spellStart"/>
      <w:r>
        <w:rPr>
          <w:rFonts w:hint="eastAsia"/>
        </w:rPr>
        <w:t>xlabel</w:t>
      </w:r>
      <w:proofErr w:type="spellEnd"/>
      <w:r>
        <w:rPr>
          <w:rFonts w:hint="eastAsia"/>
        </w:rPr>
        <w:t>('频率/Hz');</w:t>
      </w:r>
      <w:proofErr w:type="spellStart"/>
      <w:r>
        <w:rPr>
          <w:rFonts w:hint="eastAsia"/>
        </w:rPr>
        <w:t>ylabel</w:t>
      </w:r>
      <w:proofErr w:type="spellEnd"/>
      <w:r>
        <w:rPr>
          <w:rFonts w:hint="eastAsia"/>
        </w:rPr>
        <w:t>('功率谱');</w:t>
      </w:r>
    </w:p>
    <w:p w:rsidR="00094320" w:rsidRDefault="00094320" w:rsidP="00094320">
      <w:pPr>
        <w:ind w:firstLine="480"/>
      </w:pPr>
    </w:p>
    <w:p w:rsidR="00094320" w:rsidRDefault="00094320" w:rsidP="00094320">
      <w:pPr>
        <w:ind w:firstLine="480"/>
      </w:pPr>
      <w:r>
        <w:t>实验首先产生一组</w:t>
      </w:r>
      <w:r>
        <w:rPr>
          <w:rFonts w:hint="eastAsia"/>
        </w:rPr>
        <w:t>0-</w:t>
      </w:r>
      <w:r>
        <w:t>1</w:t>
      </w:r>
      <w:proofErr w:type="gramStart"/>
      <w:r>
        <w:t>二</w:t>
      </w:r>
      <w:proofErr w:type="gramEnd"/>
      <w:r>
        <w:t>值随机数</w:t>
      </w:r>
      <w:r>
        <w:rPr>
          <w:rFonts w:hint="eastAsia"/>
        </w:rPr>
        <w:t>，</w:t>
      </w:r>
      <w:r>
        <w:t>作为消息码</w:t>
      </w:r>
      <w:r>
        <w:rPr>
          <w:rFonts w:hint="eastAsia"/>
        </w:rPr>
        <w:t>，为方便对照，</w:t>
      </w:r>
      <w:r>
        <w:t>后面的</w:t>
      </w:r>
      <w:r>
        <w:rPr>
          <w:rFonts w:hint="eastAsia"/>
        </w:rPr>
        <w:t>AMI</w:t>
      </w:r>
      <w:r>
        <w:rPr>
          <w:rFonts w:hint="eastAsia"/>
        </w:rPr>
        <w:t>码，</w:t>
      </w:r>
      <w:r>
        <w:rPr>
          <w:rFonts w:hint="eastAsia"/>
        </w:rPr>
        <w:t>HDB3</w:t>
      </w:r>
      <w:r>
        <w:rPr>
          <w:rFonts w:hint="eastAsia"/>
        </w:rPr>
        <w:t>码均采用相同的消息码作为原码。</w:t>
      </w:r>
    </w:p>
    <w:p w:rsidR="0026521F" w:rsidRDefault="0026521F" w:rsidP="00094320">
      <w:pPr>
        <w:ind w:firstLine="480"/>
        <w:rPr>
          <w:rFonts w:hint="eastAsia"/>
        </w:rPr>
      </w:pPr>
      <w:r>
        <w:t>注意</w:t>
      </w:r>
      <w:r>
        <w:rPr>
          <w:rFonts w:hint="eastAsia"/>
        </w:rPr>
        <w:t>，</w:t>
      </w:r>
      <w:r>
        <w:t>消息码的总个数被设置为</w:t>
      </w:r>
      <w:r>
        <w:rPr>
          <w:rFonts w:hint="eastAsia"/>
        </w:rPr>
        <w:t>1000</w:t>
      </w:r>
      <w:r>
        <w:rPr>
          <w:rFonts w:hint="eastAsia"/>
        </w:rPr>
        <w:t>个，波特率为</w:t>
      </w:r>
      <w:r>
        <w:rPr>
          <w:rFonts w:hint="eastAsia"/>
        </w:rPr>
        <w:t>100Hz</w:t>
      </w:r>
      <w:r>
        <w:rPr>
          <w:rFonts w:hint="eastAsia"/>
        </w:rPr>
        <w:t>，即信号总时长为</w:t>
      </w:r>
      <w:r>
        <w:rPr>
          <w:rFonts w:hint="eastAsia"/>
        </w:rPr>
        <w:t>10s</w:t>
      </w:r>
      <w:r>
        <w:rPr>
          <w:rFonts w:hint="eastAsia"/>
        </w:rPr>
        <w:t>，但是为了方便比较，只画出了</w:t>
      </w:r>
      <w:r>
        <w:rPr>
          <w:rFonts w:hint="eastAsia"/>
        </w:rPr>
        <w:t>1s</w:t>
      </w:r>
      <w:r>
        <w:rPr>
          <w:rFonts w:hint="eastAsia"/>
        </w:rPr>
        <w:t>内的时域波形。</w:t>
      </w:r>
    </w:p>
    <w:p w:rsidR="00094320" w:rsidRDefault="00094320" w:rsidP="00094320">
      <w:pPr>
        <w:pStyle w:val="3"/>
      </w:pPr>
      <w:r>
        <w:rPr>
          <w:rFonts w:hint="eastAsia"/>
        </w:rPr>
        <w:t>原信息码</w:t>
      </w:r>
    </w:p>
    <w:p w:rsidR="00094320" w:rsidRPr="00094320" w:rsidRDefault="00094320" w:rsidP="00094320">
      <w:pPr>
        <w:ind w:firstLine="480"/>
        <w:rPr>
          <w:rFonts w:hint="eastAsia"/>
        </w:rPr>
      </w:pPr>
      <w:r>
        <w:t>NRZ</w:t>
      </w:r>
      <w:r>
        <w:t>和</w:t>
      </w:r>
      <w:r>
        <w:t>RZ</w:t>
      </w:r>
      <w:r>
        <w:rPr>
          <w:rFonts w:hint="eastAsia"/>
        </w:rPr>
        <w:t>（占空比</w:t>
      </w:r>
      <w:r>
        <w:rPr>
          <w:rFonts w:hint="eastAsia"/>
        </w:rPr>
        <w:t>50%</w:t>
      </w:r>
      <w:r>
        <w:rPr>
          <w:rFonts w:hint="eastAsia"/>
        </w:rPr>
        <w:t>）的时域波形：</w:t>
      </w:r>
    </w:p>
    <w:p w:rsidR="00094320" w:rsidRDefault="00094320" w:rsidP="00094320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83206E4" wp14:editId="469FCB54">
            <wp:extent cx="512445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20" w:rsidRDefault="00094320" w:rsidP="00094320">
      <w:pPr>
        <w:ind w:firstLine="480"/>
        <w:rPr>
          <w:rFonts w:hint="eastAsia"/>
        </w:rPr>
      </w:pPr>
      <w:r>
        <w:t>原始信息码的</w:t>
      </w:r>
      <w:r>
        <w:t>NRZ</w:t>
      </w:r>
      <w:r>
        <w:t>与</w:t>
      </w:r>
      <w:r>
        <w:t>RZ</w:t>
      </w:r>
      <w:r>
        <w:t>波形的功率谱</w:t>
      </w:r>
      <w:r>
        <w:rPr>
          <w:rFonts w:hint="eastAsia"/>
        </w:rPr>
        <w:t>：</w:t>
      </w:r>
    </w:p>
    <w:p w:rsidR="00094320" w:rsidRDefault="00094320" w:rsidP="00094320">
      <w:pPr>
        <w:ind w:firstLine="480"/>
        <w:jc w:val="left"/>
      </w:pPr>
      <w:r>
        <w:rPr>
          <w:noProof/>
        </w:rPr>
        <w:drawing>
          <wp:inline distT="0" distB="0" distL="0" distR="0" wp14:anchorId="0713B24A" wp14:editId="627BF501">
            <wp:extent cx="5334000" cy="400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20" w:rsidRDefault="00094320" w:rsidP="00094320">
      <w:pPr>
        <w:ind w:firstLine="480"/>
        <w:jc w:val="left"/>
      </w:pPr>
      <w:r>
        <w:lastRenderedPageBreak/>
        <w:t>实验采用的波特率为</w:t>
      </w:r>
      <w:r w:rsidRPr="00094320">
        <w:rPr>
          <w:position w:val="-12"/>
        </w:rPr>
        <w:object w:dxaOrig="1180" w:dyaOrig="360">
          <v:shape id="_x0000_i1034" type="#_x0000_t75" style="width:59.25pt;height:18pt" o:ole="">
            <v:imagedata r:id="rId31" o:title=""/>
          </v:shape>
          <o:OLEObject Type="Embed" ProgID="Equation.DSMT4" ShapeID="_x0000_i1034" DrawAspect="Content" ObjectID="_1493582451" r:id="rId32"/>
        </w:object>
      </w:r>
      <w:r>
        <w:rPr>
          <w:rFonts w:hint="eastAsia"/>
        </w:rPr>
        <w:t>，</w:t>
      </w:r>
      <w:r>
        <w:t>可以看出</w:t>
      </w:r>
      <w:r>
        <w:rPr>
          <w:rFonts w:hint="eastAsia"/>
        </w:rPr>
        <w:t>NRZ</w:t>
      </w:r>
      <w:r>
        <w:rPr>
          <w:rFonts w:hint="eastAsia"/>
        </w:rPr>
        <w:t>没有稳态波的频谱（由组多单频率点的冲击组成），主瓣的带宽为</w:t>
      </w:r>
      <w:r>
        <w:rPr>
          <w:rFonts w:hint="eastAsia"/>
        </w:rPr>
        <w:t>100Hz</w:t>
      </w:r>
      <w:r>
        <w:rPr>
          <w:rFonts w:hint="eastAsia"/>
        </w:rPr>
        <w:t>；而对于</w:t>
      </w:r>
      <w:r>
        <w:rPr>
          <w:rFonts w:hint="eastAsia"/>
        </w:rPr>
        <w:t>RZ</w:t>
      </w:r>
      <w:r>
        <w:rPr>
          <w:rFonts w:hint="eastAsia"/>
        </w:rPr>
        <w:t>，则有稳态波的频率，且有定时信息（</w:t>
      </w:r>
      <w:r>
        <w:rPr>
          <w:rFonts w:hint="eastAsia"/>
        </w:rPr>
        <w:t>100Hz</w:t>
      </w:r>
      <w:r>
        <w:rPr>
          <w:rFonts w:hint="eastAsia"/>
        </w:rPr>
        <w:t>处的冲击），但是占用带宽较大，主瓣带宽约为</w:t>
      </w:r>
      <w:r>
        <w:rPr>
          <w:rFonts w:hint="eastAsia"/>
        </w:rPr>
        <w:t>200Hz</w:t>
      </w:r>
      <w:r>
        <w:rPr>
          <w:rFonts w:hint="eastAsia"/>
        </w:rPr>
        <w:t>。以上结果与书上</w:t>
      </w:r>
      <w:r>
        <w:rPr>
          <w:rFonts w:hint="eastAsia"/>
        </w:rPr>
        <w:t>P138</w:t>
      </w:r>
      <w:r w:rsidR="00A00C3A">
        <w:rPr>
          <w:rFonts w:hint="eastAsia"/>
        </w:rPr>
        <w:t>的图</w:t>
      </w:r>
      <w:r w:rsidR="00A00C3A">
        <w:rPr>
          <w:rFonts w:hint="eastAsia"/>
        </w:rPr>
        <w:t>6-</w:t>
      </w:r>
      <w:r w:rsidR="00A00C3A">
        <w:t>3</w:t>
      </w:r>
      <w:r w:rsidR="00A00C3A">
        <w:t>比较相符</w:t>
      </w:r>
      <w:r w:rsidR="00A00C3A">
        <w:rPr>
          <w:rFonts w:hint="eastAsia"/>
        </w:rPr>
        <w:t>。</w:t>
      </w:r>
    </w:p>
    <w:p w:rsidR="00A00C3A" w:rsidRPr="00094320" w:rsidRDefault="00A00C3A" w:rsidP="00A00C3A">
      <w:pPr>
        <w:pStyle w:val="3"/>
        <w:rPr>
          <w:rFonts w:hint="eastAsia"/>
        </w:rPr>
      </w:pPr>
      <w:r>
        <w:rPr>
          <w:rFonts w:hint="eastAsia"/>
        </w:rPr>
        <w:t>AMI</w:t>
      </w:r>
      <w:r>
        <w:rPr>
          <w:rFonts w:hint="eastAsia"/>
        </w:rPr>
        <w:t>码</w:t>
      </w:r>
    </w:p>
    <w:p w:rsidR="00094320" w:rsidRDefault="00A00C3A" w:rsidP="00094320">
      <w:pPr>
        <w:ind w:firstLine="480"/>
      </w:pPr>
      <w:r>
        <w:rPr>
          <w:noProof/>
        </w:rPr>
        <w:drawing>
          <wp:inline distT="0" distB="0" distL="0" distR="0" wp14:anchorId="341F4E8F" wp14:editId="111DF574">
            <wp:extent cx="5257800" cy="3952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3A" w:rsidRDefault="00A00C3A" w:rsidP="00094320">
      <w:pPr>
        <w:ind w:firstLine="480"/>
      </w:pPr>
    </w:p>
    <w:p w:rsidR="00A00C3A" w:rsidRDefault="00A00C3A" w:rsidP="00094320">
      <w:pPr>
        <w:ind w:firstLine="480"/>
      </w:pPr>
      <w:r>
        <w:rPr>
          <w:noProof/>
        </w:rPr>
        <w:lastRenderedPageBreak/>
        <w:drawing>
          <wp:inline distT="0" distB="0" distL="0" distR="0" wp14:anchorId="779AA80A" wp14:editId="01D5901E">
            <wp:extent cx="5257800" cy="3943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3A" w:rsidRDefault="00A00C3A" w:rsidP="00094320">
      <w:pPr>
        <w:ind w:firstLine="480"/>
      </w:pPr>
      <w:r>
        <w:t>AMI</w:t>
      </w:r>
      <w:proofErr w:type="gramStart"/>
      <w:r>
        <w:t>码由于</w:t>
      </w:r>
      <w:proofErr w:type="gramEnd"/>
      <w:r>
        <w:t>传号交替反转</w:t>
      </w:r>
      <w:r>
        <w:rPr>
          <w:rFonts w:hint="eastAsia"/>
        </w:rPr>
        <w:t>，</w:t>
      </w:r>
      <w:r>
        <w:t>功率谱中的</w:t>
      </w:r>
      <w:proofErr w:type="gramStart"/>
      <w:r>
        <w:t>直流和</w:t>
      </w:r>
      <w:proofErr w:type="gramEnd"/>
      <w:r>
        <w:t>低频分量大幅减少</w:t>
      </w:r>
      <w:r>
        <w:rPr>
          <w:rFonts w:hint="eastAsia"/>
        </w:rPr>
        <w:t>。</w:t>
      </w:r>
    </w:p>
    <w:p w:rsidR="00A00C3A" w:rsidRDefault="00A00C3A" w:rsidP="00A00C3A">
      <w:pPr>
        <w:pStyle w:val="3"/>
      </w:pPr>
      <w:r>
        <w:rPr>
          <w:rFonts w:hint="eastAsia"/>
        </w:rPr>
        <w:lastRenderedPageBreak/>
        <w:t>HDB3</w:t>
      </w:r>
      <w:r>
        <w:rPr>
          <w:rFonts w:hint="eastAsia"/>
        </w:rPr>
        <w:t>码</w:t>
      </w:r>
    </w:p>
    <w:p w:rsidR="00A00C3A" w:rsidRDefault="00A00C3A" w:rsidP="00A00C3A">
      <w:pPr>
        <w:ind w:firstLine="480"/>
      </w:pPr>
      <w:r>
        <w:rPr>
          <w:noProof/>
        </w:rPr>
        <w:drawing>
          <wp:inline distT="0" distB="0" distL="0" distR="0" wp14:anchorId="1E0E8D66" wp14:editId="2A33064C">
            <wp:extent cx="5276850" cy="3962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3A" w:rsidRDefault="00A00C3A" w:rsidP="00A00C3A">
      <w:pPr>
        <w:ind w:firstLine="480"/>
      </w:pPr>
      <w:r>
        <w:rPr>
          <w:noProof/>
        </w:rPr>
        <w:drawing>
          <wp:inline distT="0" distB="0" distL="0" distR="0" wp14:anchorId="508CFFCB" wp14:editId="1FCC21A3">
            <wp:extent cx="5248275" cy="39909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3A" w:rsidRPr="00A00C3A" w:rsidRDefault="00A00C3A" w:rsidP="00A00C3A">
      <w:pPr>
        <w:ind w:firstLine="480"/>
        <w:rPr>
          <w:rFonts w:hint="eastAsia"/>
        </w:rPr>
      </w:pPr>
      <w:r>
        <w:rPr>
          <w:rFonts w:hint="eastAsia"/>
        </w:rPr>
        <w:lastRenderedPageBreak/>
        <w:t>HDB3</w:t>
      </w:r>
      <w:r>
        <w:rPr>
          <w:rFonts w:hint="eastAsia"/>
        </w:rPr>
        <w:t>的功率谱密度与</w:t>
      </w:r>
      <w:r>
        <w:rPr>
          <w:rFonts w:hint="eastAsia"/>
        </w:rPr>
        <w:t>AMI</w:t>
      </w:r>
      <w:r>
        <w:rPr>
          <w:rFonts w:hint="eastAsia"/>
        </w:rPr>
        <w:t>比较相似，只是在主瓣的顶峰有所不同，但这里没有显示出来。</w:t>
      </w:r>
    </w:p>
    <w:p w:rsidR="0049573C" w:rsidRDefault="0049573C" w:rsidP="0049573C">
      <w:pPr>
        <w:pStyle w:val="2"/>
      </w:pPr>
      <w:r>
        <w:rPr>
          <w:rFonts w:hint="eastAsia"/>
        </w:rPr>
        <w:t>基带信号的接收与眼图</w:t>
      </w:r>
    </w:p>
    <w:p w:rsidR="00F77F70" w:rsidRDefault="00F77F70" w:rsidP="00F77F70">
      <w:pPr>
        <w:ind w:firstLine="480"/>
      </w:pPr>
      <w:r>
        <w:t>第二部分实验的代码如下</w:t>
      </w:r>
      <w:r>
        <w:rPr>
          <w:rFonts w:hint="eastAsia"/>
        </w:rPr>
        <w:t>：</w:t>
      </w: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%仿真基带信号的接收、眼图</w:t>
      </w:r>
    </w:p>
    <w:p w:rsidR="00F77F70" w:rsidRDefault="00F77F70" w:rsidP="00F77F70">
      <w:pPr>
        <w:pStyle w:val="af6"/>
      </w:pPr>
      <w:proofErr w:type="spellStart"/>
      <w:proofErr w:type="gramStart"/>
      <w:r>
        <w:t>clc</w:t>
      </w:r>
      <w:proofErr w:type="spellEnd"/>
      <w:proofErr w:type="gramEnd"/>
      <w:r>
        <w:t xml:space="preserve">, </w:t>
      </w:r>
      <w:proofErr w:type="spellStart"/>
      <w:r>
        <w:t>clear,close</w:t>
      </w:r>
      <w:proofErr w:type="spellEnd"/>
      <w:r>
        <w:t xml:space="preserve"> all;</w:t>
      </w: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%% 设计升余弦滚降滤波器</w:t>
      </w: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alpha = 0.2;% alpha在[0,1]之间</w:t>
      </w:r>
    </w:p>
    <w:p w:rsidR="00F77F70" w:rsidRDefault="00F77F70" w:rsidP="00F77F70">
      <w:pPr>
        <w:pStyle w:val="af6"/>
      </w:pPr>
      <w:proofErr w:type="spellStart"/>
      <w:proofErr w:type="gramStart"/>
      <w:r>
        <w:t>Fd</w:t>
      </w:r>
      <w:proofErr w:type="spellEnd"/>
      <w:r>
        <w:t>=</w:t>
      </w:r>
      <w:proofErr w:type="gramEnd"/>
      <w:r>
        <w:t>200;</w:t>
      </w: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%码元速率</w:t>
      </w:r>
    </w:p>
    <w:p w:rsidR="00F77F70" w:rsidRDefault="00F77F70" w:rsidP="00F77F70">
      <w:pPr>
        <w:pStyle w:val="af6"/>
      </w:pPr>
      <w:proofErr w:type="spellStart"/>
      <w:r>
        <w:t>Rs</w:t>
      </w:r>
      <w:proofErr w:type="spellEnd"/>
      <w:r>
        <w:t xml:space="preserve"> = 100;</w:t>
      </w: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%采样频率</w:t>
      </w:r>
    </w:p>
    <w:p w:rsidR="00F77F70" w:rsidRDefault="00F77F70" w:rsidP="00F77F70">
      <w:pPr>
        <w:pStyle w:val="af6"/>
      </w:pPr>
      <w:r>
        <w:t>Fs = 20*</w:t>
      </w:r>
      <w:proofErr w:type="spellStart"/>
      <w:r>
        <w:t>Rs</w:t>
      </w:r>
      <w:proofErr w:type="spellEnd"/>
      <w:r>
        <w:t>;</w:t>
      </w:r>
    </w:p>
    <w:p w:rsidR="00F77F70" w:rsidRDefault="00F77F70" w:rsidP="00F77F70">
      <w:pPr>
        <w:pStyle w:val="af6"/>
      </w:pPr>
      <w:proofErr w:type="gramStart"/>
      <w:r>
        <w:t>rate=</w:t>
      </w:r>
      <w:proofErr w:type="gramEnd"/>
      <w:r>
        <w:t>Fs/</w:t>
      </w:r>
      <w:proofErr w:type="spellStart"/>
      <w:r>
        <w:t>Rs</w:t>
      </w:r>
      <w:proofErr w:type="spellEnd"/>
      <w:r>
        <w:t>;</w:t>
      </w:r>
    </w:p>
    <w:p w:rsidR="00F77F70" w:rsidRDefault="00F77F70" w:rsidP="00F77F70">
      <w:pPr>
        <w:pStyle w:val="af6"/>
      </w:pPr>
    </w:p>
    <w:p w:rsidR="00F77F70" w:rsidRDefault="00F77F70" w:rsidP="00F77F70">
      <w:pPr>
        <w:pStyle w:val="af6"/>
      </w:pPr>
      <w:r>
        <w:t>[</w:t>
      </w:r>
      <w:proofErr w:type="spellStart"/>
      <w:proofErr w:type="gramStart"/>
      <w:r>
        <w:t>h,</w:t>
      </w:r>
      <w:proofErr w:type="gramEnd"/>
      <w:r>
        <w:t>a</w:t>
      </w:r>
      <w:proofErr w:type="spellEnd"/>
      <w:r>
        <w:t>]=</w:t>
      </w:r>
      <w:proofErr w:type="spellStart"/>
      <w:proofErr w:type="gramStart"/>
      <w:r>
        <w:t>rcosine</w:t>
      </w:r>
      <w:proofErr w:type="spellEnd"/>
      <w:r>
        <w:t>(</w:t>
      </w:r>
      <w:proofErr w:type="spellStart"/>
      <w:proofErr w:type="gramEnd"/>
      <w:r>
        <w:t>Fd,Fs,'fir',alpha</w:t>
      </w:r>
      <w:proofErr w:type="spellEnd"/>
      <w:r>
        <w:t>);</w:t>
      </w:r>
    </w:p>
    <w:p w:rsidR="00F77F70" w:rsidRDefault="00F77F70" w:rsidP="00F77F70">
      <w:pPr>
        <w:pStyle w:val="af6"/>
      </w:pP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%% 随机产生消息码</w:t>
      </w:r>
    </w:p>
    <w:p w:rsidR="00F77F70" w:rsidRDefault="00F77F70" w:rsidP="00F77F70">
      <w:pPr>
        <w:pStyle w:val="af6"/>
        <w:rPr>
          <w:rFonts w:hint="eastAsia"/>
        </w:rPr>
      </w:pPr>
      <w:proofErr w:type="spellStart"/>
      <w:r>
        <w:rPr>
          <w:rFonts w:hint="eastAsia"/>
        </w:rPr>
        <w:t>num_of_msg</w:t>
      </w:r>
      <w:proofErr w:type="spellEnd"/>
      <w:r>
        <w:rPr>
          <w:rFonts w:hint="eastAsia"/>
        </w:rPr>
        <w:t xml:space="preserve"> = 100;%码元个数</w:t>
      </w:r>
    </w:p>
    <w:p w:rsidR="00F77F70" w:rsidRDefault="00F77F70" w:rsidP="00F77F70">
      <w:pPr>
        <w:pStyle w:val="af6"/>
      </w:pPr>
      <w:proofErr w:type="spellStart"/>
      <w:r>
        <w:t>msg_code</w:t>
      </w:r>
      <w:proofErr w:type="spellEnd"/>
      <w:r>
        <w:t xml:space="preserve"> = 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[0,1],1,num_of_msg);</w:t>
      </w:r>
    </w:p>
    <w:p w:rsidR="00F77F70" w:rsidRDefault="00F77F70" w:rsidP="00F77F70">
      <w:pPr>
        <w:pStyle w:val="af6"/>
      </w:pPr>
      <w:proofErr w:type="spellStart"/>
      <w:r>
        <w:t>ami_code</w:t>
      </w:r>
      <w:proofErr w:type="spellEnd"/>
      <w:r>
        <w:t>=</w:t>
      </w:r>
      <w:proofErr w:type="spellStart"/>
      <w:r>
        <w:t>AMI_</w:t>
      </w:r>
      <w:proofErr w:type="gramStart"/>
      <w:r>
        <w:t>encode</w:t>
      </w:r>
      <w:proofErr w:type="spellEnd"/>
      <w:r>
        <w:t>(</w:t>
      </w:r>
      <w:proofErr w:type="spellStart"/>
      <w:proofErr w:type="gramEnd"/>
      <w:r>
        <w:t>msg_code</w:t>
      </w:r>
      <w:proofErr w:type="spellEnd"/>
      <w:r>
        <w:t>);</w:t>
      </w:r>
    </w:p>
    <w:p w:rsidR="00F77F70" w:rsidRDefault="00F77F70" w:rsidP="00F77F70">
      <w:pPr>
        <w:pStyle w:val="af6"/>
      </w:pPr>
      <w:r>
        <w:t>hdb3_code = HDB3_</w:t>
      </w:r>
      <w:proofErr w:type="gramStart"/>
      <w:r>
        <w:t>encode(</w:t>
      </w:r>
      <w:proofErr w:type="spellStart"/>
      <w:proofErr w:type="gramEnd"/>
      <w:r>
        <w:t>msg_code</w:t>
      </w:r>
      <w:proofErr w:type="spellEnd"/>
      <w:r>
        <w:t>);</w:t>
      </w:r>
    </w:p>
    <w:p w:rsidR="00F77F70" w:rsidRDefault="00F77F70" w:rsidP="00F77F70">
      <w:pPr>
        <w:pStyle w:val="af6"/>
      </w:pP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%单极性NRZ波形</w:t>
      </w:r>
    </w:p>
    <w:p w:rsidR="00F77F70" w:rsidRDefault="00F77F70" w:rsidP="00F77F70">
      <w:pPr>
        <w:pStyle w:val="af6"/>
      </w:pPr>
      <w:proofErr w:type="spellStart"/>
      <w:proofErr w:type="gramStart"/>
      <w:r>
        <w:t>spnrz</w:t>
      </w:r>
      <w:proofErr w:type="spellEnd"/>
      <w:proofErr w:type="gramEnd"/>
      <w:r>
        <w:t xml:space="preserve"> = </w:t>
      </w:r>
      <w:proofErr w:type="spellStart"/>
      <w:r>
        <w:t>singlePolarNRZ</w:t>
      </w:r>
      <w:proofErr w:type="spellEnd"/>
      <w:r>
        <w:t>(</w:t>
      </w:r>
      <w:proofErr w:type="spellStart"/>
      <w:r>
        <w:t>msg_code,rate</w:t>
      </w:r>
      <w:proofErr w:type="spellEnd"/>
      <w:r>
        <w:t>);</w:t>
      </w: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%转化为双极性波形</w:t>
      </w:r>
    </w:p>
    <w:p w:rsidR="00F77F70" w:rsidRDefault="00F77F70" w:rsidP="00F77F70">
      <w:pPr>
        <w:pStyle w:val="af6"/>
      </w:pPr>
      <w:proofErr w:type="spellStart"/>
      <w:proofErr w:type="gramStart"/>
      <w:r>
        <w:t>dpnrz</w:t>
      </w:r>
      <w:proofErr w:type="spellEnd"/>
      <w:proofErr w:type="gramEnd"/>
      <w:r>
        <w:t xml:space="preserve"> = </w:t>
      </w:r>
      <w:proofErr w:type="spellStart"/>
      <w:r>
        <w:t>spnrz</w:t>
      </w:r>
      <w:proofErr w:type="spellEnd"/>
      <w:r>
        <w:t>*2-1;</w:t>
      </w:r>
    </w:p>
    <w:p w:rsidR="00F77F70" w:rsidRDefault="00F77F70" w:rsidP="00F77F70">
      <w:pPr>
        <w:pStyle w:val="af6"/>
      </w:pP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%% 添加噪声</w:t>
      </w: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mu = 0; sigma = 0.4;%sigma^2/2是噪声功率</w:t>
      </w:r>
    </w:p>
    <w:p w:rsidR="00F77F70" w:rsidRDefault="00F77F70" w:rsidP="00F77F70">
      <w:pPr>
        <w:pStyle w:val="af6"/>
      </w:pPr>
      <w:proofErr w:type="gramStart"/>
      <w:r>
        <w:t>noise</w:t>
      </w:r>
      <w:proofErr w:type="gramEnd"/>
      <w:r>
        <w:t xml:space="preserve"> = </w:t>
      </w:r>
      <w:proofErr w:type="spellStart"/>
      <w:r>
        <w:t>randn</w:t>
      </w:r>
      <w:proofErr w:type="spellEnd"/>
      <w:r>
        <w:t>(1,length(</w:t>
      </w:r>
      <w:proofErr w:type="spellStart"/>
      <w:r>
        <w:t>dpnrz</w:t>
      </w:r>
      <w:proofErr w:type="spellEnd"/>
      <w:r>
        <w:t>));</w:t>
      </w:r>
    </w:p>
    <w:p w:rsidR="00F77F70" w:rsidRDefault="00F77F70" w:rsidP="00F77F70">
      <w:pPr>
        <w:pStyle w:val="af6"/>
      </w:pPr>
      <w:proofErr w:type="gramStart"/>
      <w:r>
        <w:t>noise</w:t>
      </w:r>
      <w:proofErr w:type="gramEnd"/>
      <w:r>
        <w:t xml:space="preserve"> = noise*</w:t>
      </w:r>
      <w:proofErr w:type="spellStart"/>
      <w:r>
        <w:t>sigma+mu</w:t>
      </w:r>
      <w:proofErr w:type="spellEnd"/>
      <w:r>
        <w:t>;</w:t>
      </w:r>
    </w:p>
    <w:p w:rsidR="00F77F70" w:rsidRDefault="00F77F70" w:rsidP="00F77F70">
      <w:pPr>
        <w:pStyle w:val="af6"/>
      </w:pPr>
      <w:proofErr w:type="spellStart"/>
      <w:r>
        <w:t>dpnrz_with_noise</w:t>
      </w:r>
      <w:proofErr w:type="spellEnd"/>
      <w:r>
        <w:t xml:space="preserve"> = </w:t>
      </w:r>
      <w:proofErr w:type="spellStart"/>
      <w:r>
        <w:t>dpnrz</w:t>
      </w:r>
      <w:proofErr w:type="spellEnd"/>
      <w:r>
        <w:t xml:space="preserve"> + noise;</w:t>
      </w:r>
    </w:p>
    <w:p w:rsidR="00F77F70" w:rsidRDefault="00F77F70" w:rsidP="00F77F70">
      <w:pPr>
        <w:pStyle w:val="af6"/>
      </w:pP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%% 通过升余弦滚降滤波器</w:t>
      </w:r>
    </w:p>
    <w:p w:rsidR="00F77F70" w:rsidRDefault="00F77F70" w:rsidP="00F77F70">
      <w:pPr>
        <w:pStyle w:val="af6"/>
      </w:pPr>
      <w:proofErr w:type="spellStart"/>
      <w:proofErr w:type="gramStart"/>
      <w:r>
        <w:t>recv</w:t>
      </w:r>
      <w:proofErr w:type="spellEnd"/>
      <w:proofErr w:type="gramEnd"/>
      <w:r>
        <w:t xml:space="preserve"> = conv_m(dpnrz_with_noise,1:length(dpnrz_with_noise),h,1:length(h));</w:t>
      </w:r>
    </w:p>
    <w:p w:rsidR="00F77F70" w:rsidRDefault="00F77F70" w:rsidP="00F77F70">
      <w:pPr>
        <w:pStyle w:val="af6"/>
      </w:pP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%时间轴</w:t>
      </w:r>
    </w:p>
    <w:p w:rsidR="00F77F70" w:rsidRDefault="00F77F70" w:rsidP="00F77F70">
      <w:pPr>
        <w:pStyle w:val="af6"/>
      </w:pPr>
      <w:proofErr w:type="spellStart"/>
      <w:proofErr w:type="gramStart"/>
      <w:r>
        <w:t>totalTime</w:t>
      </w:r>
      <w:proofErr w:type="spellEnd"/>
      <w:proofErr w:type="gramEnd"/>
      <w:r>
        <w:t xml:space="preserve"> = length(</w:t>
      </w:r>
      <w:proofErr w:type="spellStart"/>
      <w:r>
        <w:t>msg_code</w:t>
      </w:r>
      <w:proofErr w:type="spellEnd"/>
      <w:r>
        <w:t>)/</w:t>
      </w:r>
      <w:proofErr w:type="spellStart"/>
      <w:r>
        <w:t>Rs</w:t>
      </w:r>
      <w:proofErr w:type="spellEnd"/>
      <w:r>
        <w:t>;</w:t>
      </w:r>
    </w:p>
    <w:p w:rsidR="00F77F70" w:rsidRDefault="00F77F70" w:rsidP="00F77F70">
      <w:pPr>
        <w:pStyle w:val="af6"/>
      </w:pPr>
      <w:proofErr w:type="spellStart"/>
      <w:proofErr w:type="gramStart"/>
      <w:r>
        <w:t>deltaTime</w:t>
      </w:r>
      <w:proofErr w:type="spellEnd"/>
      <w:proofErr w:type="gramEnd"/>
      <w:r>
        <w:t xml:space="preserve"> = 1/</w:t>
      </w:r>
      <w:proofErr w:type="spellStart"/>
      <w:r>
        <w:t>Rs</w:t>
      </w:r>
      <w:proofErr w:type="spellEnd"/>
      <w:r>
        <w:t>/rate;</w:t>
      </w:r>
    </w:p>
    <w:p w:rsidR="00F77F70" w:rsidRDefault="00F77F70" w:rsidP="00F77F70">
      <w:pPr>
        <w:pStyle w:val="af6"/>
      </w:pPr>
      <w:proofErr w:type="spellStart"/>
      <w:proofErr w:type="gramStart"/>
      <w:r>
        <w:lastRenderedPageBreak/>
        <w:t>tt</w:t>
      </w:r>
      <w:proofErr w:type="spellEnd"/>
      <w:proofErr w:type="gramEnd"/>
      <w:r>
        <w:t xml:space="preserve"> = 0:deltaTime:totalTime-deltaTime;</w:t>
      </w:r>
    </w:p>
    <w:p w:rsidR="00F77F70" w:rsidRDefault="00F77F70" w:rsidP="00F77F70">
      <w:pPr>
        <w:pStyle w:val="af6"/>
      </w:pPr>
    </w:p>
    <w:p w:rsidR="00F77F70" w:rsidRDefault="00F77F70" w:rsidP="00F77F70">
      <w:pPr>
        <w:pStyle w:val="af6"/>
      </w:pPr>
      <w:proofErr w:type="gramStart"/>
      <w:r>
        <w:t>figure(</w:t>
      </w:r>
      <w:proofErr w:type="gramEnd"/>
      <w:r>
        <w:t>1);</w:t>
      </w:r>
    </w:p>
    <w:p w:rsidR="00F77F70" w:rsidRDefault="00F77F70" w:rsidP="00F77F70">
      <w:pPr>
        <w:pStyle w:val="af6"/>
      </w:pPr>
      <w:proofErr w:type="gramStart"/>
      <w:r>
        <w:t>subplot(</w:t>
      </w:r>
      <w:proofErr w:type="gramEnd"/>
      <w:r>
        <w:t>2,1,1);</w:t>
      </w:r>
    </w:p>
    <w:p w:rsidR="00F77F70" w:rsidRDefault="00F77F70" w:rsidP="00F77F70">
      <w:pPr>
        <w:pStyle w:val="af6"/>
      </w:pPr>
      <w:proofErr w:type="gramStart"/>
      <w:r>
        <w:t>plot(</w:t>
      </w:r>
      <w:proofErr w:type="spellStart"/>
      <w:proofErr w:type="gramEnd"/>
      <w:r>
        <w:t>tt,recv</w:t>
      </w:r>
      <w:proofErr w:type="spellEnd"/>
      <w:r>
        <w:t>(1:length(</w:t>
      </w:r>
      <w:proofErr w:type="spellStart"/>
      <w:r>
        <w:t>tt</w:t>
      </w:r>
      <w:proofErr w:type="spellEnd"/>
      <w:r>
        <w:t>)));</w:t>
      </w:r>
    </w:p>
    <w:p w:rsidR="00F77F70" w:rsidRDefault="00F77F70" w:rsidP="00F77F70">
      <w:pPr>
        <w:pStyle w:val="af6"/>
      </w:pPr>
      <w:proofErr w:type="gramStart"/>
      <w:r>
        <w:t>axis(</w:t>
      </w:r>
      <w:proofErr w:type="gramEnd"/>
      <w:r>
        <w:t>[0,1,-20,20]);</w:t>
      </w:r>
    </w:p>
    <w:p w:rsidR="00F77F70" w:rsidRDefault="00F77F70" w:rsidP="00F77F70">
      <w:pPr>
        <w:pStyle w:val="af6"/>
      </w:pPr>
      <w:proofErr w:type="gramStart"/>
      <w:r>
        <w:t>subplot(</w:t>
      </w:r>
      <w:proofErr w:type="gramEnd"/>
      <w:r>
        <w:t>2,1,2);</w:t>
      </w:r>
    </w:p>
    <w:p w:rsidR="00F77F70" w:rsidRDefault="00F77F70" w:rsidP="00F77F70">
      <w:pPr>
        <w:pStyle w:val="af6"/>
      </w:pPr>
      <w:proofErr w:type="gramStart"/>
      <w:r>
        <w:t>plot(</w:t>
      </w:r>
      <w:proofErr w:type="spellStart"/>
      <w:proofErr w:type="gramEnd"/>
      <w:r>
        <w:t>tt,dpnrz_with_noise</w:t>
      </w:r>
      <w:proofErr w:type="spellEnd"/>
      <w:r>
        <w:t>(1:length(</w:t>
      </w:r>
      <w:proofErr w:type="spellStart"/>
      <w:r>
        <w:t>tt</w:t>
      </w:r>
      <w:proofErr w:type="spellEnd"/>
      <w:r>
        <w:t>)));</w:t>
      </w:r>
    </w:p>
    <w:p w:rsidR="00F77F70" w:rsidRDefault="00F77F70" w:rsidP="00F77F70">
      <w:pPr>
        <w:pStyle w:val="af6"/>
      </w:pPr>
      <w:r>
        <w:t xml:space="preserve">% </w:t>
      </w:r>
      <w:proofErr w:type="gramStart"/>
      <w:r>
        <w:t>axis(</w:t>
      </w:r>
      <w:proofErr w:type="gramEnd"/>
      <w:r>
        <w:t>[0,1,-1.5,1.5]);</w:t>
      </w:r>
    </w:p>
    <w:p w:rsidR="00F77F70" w:rsidRDefault="00F77F70" w:rsidP="00F77F70">
      <w:pPr>
        <w:pStyle w:val="af6"/>
      </w:pP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%% 画眼图</w:t>
      </w:r>
    </w:p>
    <w:p w:rsidR="00F77F70" w:rsidRDefault="00F77F70" w:rsidP="00F77F70">
      <w:pPr>
        <w:pStyle w:val="af6"/>
      </w:pPr>
      <w:proofErr w:type="gramStart"/>
      <w:r>
        <w:t>figure(</w:t>
      </w:r>
      <w:proofErr w:type="gramEnd"/>
      <w:r>
        <w:t>2);</w:t>
      </w:r>
    </w:p>
    <w:p w:rsidR="00F77F70" w:rsidRDefault="00F77F70" w:rsidP="00F77F70">
      <w:pPr>
        <w:pStyle w:val="af6"/>
      </w:pPr>
      <w:proofErr w:type="spellStart"/>
      <w:r>
        <w:t>eye_num</w:t>
      </w:r>
      <w:proofErr w:type="spellEnd"/>
      <w:r>
        <w:t xml:space="preserve"> = 3;</w:t>
      </w: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 将相邻码元的波形重叠在一起</w:t>
      </w:r>
    </w:p>
    <w:p w:rsidR="00F77F70" w:rsidRDefault="00F77F70" w:rsidP="00F77F70">
      <w:pPr>
        <w:pStyle w:val="af6"/>
      </w:pPr>
      <w:proofErr w:type="gramStart"/>
      <w:r>
        <w:t>hold</w:t>
      </w:r>
      <w:proofErr w:type="gramEnd"/>
      <w:r>
        <w:t xml:space="preserve"> on;</w:t>
      </w:r>
    </w:p>
    <w:p w:rsidR="00F77F70" w:rsidRDefault="00F77F70" w:rsidP="00F77F70">
      <w:pPr>
        <w:pStyle w:val="af6"/>
        <w:rPr>
          <w:rFonts w:hint="eastAsia"/>
        </w:rPr>
      </w:pPr>
      <w:r>
        <w:rPr>
          <w:rFonts w:hint="eastAsia"/>
        </w:rPr>
        <w:t>% 注意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从2开始，即第二个码元，跳过了滤波器过渡的阶段</w:t>
      </w:r>
    </w:p>
    <w:p w:rsidR="00F77F70" w:rsidRDefault="00F77F70" w:rsidP="00F77F70">
      <w:pPr>
        <w:pStyle w:val="af6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=2 : floor(</w:t>
      </w:r>
      <w:proofErr w:type="spellStart"/>
      <w:r>
        <w:t>num_of_msg</w:t>
      </w:r>
      <w:proofErr w:type="spellEnd"/>
      <w:r>
        <w:t>/</w:t>
      </w:r>
      <w:proofErr w:type="spellStart"/>
      <w:r>
        <w:t>eye_num</w:t>
      </w:r>
      <w:proofErr w:type="spellEnd"/>
      <w:r>
        <w:t>)</w:t>
      </w:r>
    </w:p>
    <w:p w:rsidR="00F77F70" w:rsidRDefault="00F77F70" w:rsidP="00F77F70">
      <w:pPr>
        <w:pStyle w:val="af6"/>
      </w:pPr>
      <w:r>
        <w:t xml:space="preserve">    </w:t>
      </w:r>
      <w:proofErr w:type="gramStart"/>
      <w:r>
        <w:t>plot(</w:t>
      </w:r>
      <w:proofErr w:type="spellStart"/>
      <w:proofErr w:type="gramEnd"/>
      <w:r>
        <w:t>tt</w:t>
      </w:r>
      <w:proofErr w:type="spellEnd"/>
      <w:r>
        <w:t>(1:rate*</w:t>
      </w:r>
      <w:proofErr w:type="spellStart"/>
      <w:r>
        <w:t>eye_num</w:t>
      </w:r>
      <w:proofErr w:type="spellEnd"/>
      <w:r>
        <w:t>),...</w:t>
      </w:r>
    </w:p>
    <w:p w:rsidR="00F77F70" w:rsidRDefault="00F77F70" w:rsidP="00F77F70">
      <w:pPr>
        <w:pStyle w:val="af6"/>
      </w:pPr>
      <w:r>
        <w:t xml:space="preserve">       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rate*</w:t>
      </w:r>
      <w:proofErr w:type="spellStart"/>
      <w:r>
        <w:t>eye_num</w:t>
      </w:r>
      <w:proofErr w:type="spellEnd"/>
      <w:r>
        <w:t>*(i-1)+1:rate*</w:t>
      </w:r>
      <w:proofErr w:type="spellStart"/>
      <w:r>
        <w:t>eye_num</w:t>
      </w:r>
      <w:proofErr w:type="spellEnd"/>
      <w:r>
        <w:t>*</w:t>
      </w:r>
      <w:proofErr w:type="spellStart"/>
      <w:r>
        <w:t>i</w:t>
      </w:r>
      <w:proofErr w:type="spellEnd"/>
      <w:r>
        <w:t>),...</w:t>
      </w:r>
    </w:p>
    <w:p w:rsidR="00F77F70" w:rsidRDefault="00F77F70" w:rsidP="00F77F70">
      <w:pPr>
        <w:pStyle w:val="af6"/>
      </w:pPr>
      <w:r>
        <w:t xml:space="preserve">        'Color'</w:t>
      </w:r>
      <w:proofErr w:type="gramStart"/>
      <w:r>
        <w:t>,[</w:t>
      </w:r>
      <w:proofErr w:type="gramEnd"/>
      <w:r>
        <w:t>0 0.4470 0.7410] );</w:t>
      </w:r>
    </w:p>
    <w:p w:rsidR="00F77F70" w:rsidRDefault="00F77F70" w:rsidP="00F77F70">
      <w:pPr>
        <w:pStyle w:val="af6"/>
      </w:pPr>
      <w:proofErr w:type="gramStart"/>
      <w:r>
        <w:t>end</w:t>
      </w:r>
      <w:proofErr w:type="gramEnd"/>
    </w:p>
    <w:p w:rsidR="0026521F" w:rsidRDefault="0026521F" w:rsidP="00F77F70">
      <w:pPr>
        <w:pStyle w:val="af6"/>
      </w:pPr>
    </w:p>
    <w:p w:rsidR="0026521F" w:rsidRDefault="0026521F" w:rsidP="0026521F">
      <w:pPr>
        <w:ind w:firstLine="480"/>
      </w:pPr>
      <w:r>
        <w:rPr>
          <w:rFonts w:hint="eastAsia"/>
        </w:rPr>
        <w:t>同样的，只画出</w:t>
      </w:r>
      <w:r>
        <w:rPr>
          <w:rFonts w:hint="eastAsia"/>
        </w:rPr>
        <w:t>1s</w:t>
      </w:r>
      <w:r>
        <w:rPr>
          <w:rFonts w:hint="eastAsia"/>
        </w:rPr>
        <w:t>内的时域波形，但是眼图中将除了</w:t>
      </w:r>
      <w:proofErr w:type="gramStart"/>
      <w:r>
        <w:rPr>
          <w:rFonts w:hint="eastAsia"/>
        </w:rPr>
        <w:t>了</w:t>
      </w:r>
      <w:proofErr w:type="gramEnd"/>
      <w:r>
        <w:rPr>
          <w:rFonts w:hint="eastAsia"/>
        </w:rPr>
        <w:t>滤波器过渡的阶段</w:t>
      </w:r>
      <w:r>
        <w:rPr>
          <w:rFonts w:hint="eastAsia"/>
        </w:rPr>
        <w:t>的波形全部叠加起来。</w:t>
      </w:r>
    </w:p>
    <w:p w:rsidR="0026521F" w:rsidRDefault="0026521F" w:rsidP="0026521F">
      <w:pPr>
        <w:ind w:firstLine="480"/>
        <w:jc w:val="center"/>
      </w:pPr>
      <w:r>
        <w:rPr>
          <w:noProof/>
        </w:rPr>
        <w:drawing>
          <wp:inline distT="0" distB="0" distL="0" distR="0" wp14:anchorId="1B300245" wp14:editId="278C4A22">
            <wp:extent cx="4605130" cy="3429000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3204" cy="34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1F" w:rsidRDefault="0026521F" w:rsidP="0026521F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C1662A" wp14:editId="15AD470E">
            <wp:extent cx="5219700" cy="3933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1F" w:rsidRDefault="0026521F" w:rsidP="0026521F">
      <w:pPr>
        <w:ind w:firstLine="480"/>
        <w:jc w:val="left"/>
      </w:pPr>
      <w:r>
        <w:t>上面的图中</w:t>
      </w:r>
      <w:r>
        <w:rPr>
          <w:rFonts w:hint="eastAsia"/>
        </w:rPr>
        <w:t>，</w:t>
      </w:r>
      <w:r>
        <w:t>噪声是零均值</w:t>
      </w:r>
      <w:r>
        <w:rPr>
          <w:rFonts w:hint="eastAsia"/>
        </w:rPr>
        <w:t>，</w:t>
      </w:r>
      <w:r>
        <w:t>sigma</w:t>
      </w:r>
      <w:r>
        <w:rPr>
          <w:rFonts w:hint="eastAsia"/>
        </w:rPr>
        <w:t>=</w:t>
      </w:r>
      <w:r>
        <w:t>0.4</w:t>
      </w:r>
      <w:r>
        <w:t>的高斯噪声</w:t>
      </w:r>
      <w:r>
        <w:rPr>
          <w:rFonts w:hint="eastAsia"/>
        </w:rPr>
        <w:t>。</w:t>
      </w:r>
      <w:r>
        <w:t>现在可以改变</w:t>
      </w:r>
      <w:r>
        <w:t>sigma</w:t>
      </w:r>
      <w:r>
        <w:t>多做几组实验</w:t>
      </w:r>
      <w:r>
        <w:rPr>
          <w:rFonts w:hint="eastAsia"/>
        </w:rPr>
        <w:t>：</w:t>
      </w:r>
    </w:p>
    <w:p w:rsidR="0026521F" w:rsidRDefault="0026521F" w:rsidP="0026521F">
      <w:pPr>
        <w:ind w:firstLine="480"/>
        <w:jc w:val="left"/>
      </w:pPr>
      <w:r>
        <w:t>sigma</w:t>
      </w:r>
      <w:r>
        <w:rPr>
          <w:rFonts w:hint="eastAsia"/>
        </w:rPr>
        <w:t>=</w:t>
      </w:r>
      <w:r>
        <w:t>0.6</w:t>
      </w:r>
      <w:r>
        <w:rPr>
          <w:rFonts w:hint="eastAsia"/>
        </w:rPr>
        <w:t>：</w:t>
      </w:r>
    </w:p>
    <w:p w:rsidR="0026521F" w:rsidRDefault="0026521F" w:rsidP="0026521F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6DB83F2E" wp14:editId="5385939C">
            <wp:extent cx="5000625" cy="3829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1F" w:rsidRDefault="0026521F" w:rsidP="0026521F">
      <w:pPr>
        <w:ind w:firstLine="480"/>
        <w:jc w:val="left"/>
      </w:pPr>
      <w:r>
        <w:t>sigma=0.8</w:t>
      </w:r>
      <w:r>
        <w:rPr>
          <w:rFonts w:hint="eastAsia"/>
        </w:rPr>
        <w:t>：</w:t>
      </w:r>
    </w:p>
    <w:p w:rsidR="0026521F" w:rsidRDefault="0026521F" w:rsidP="0026521F">
      <w:pPr>
        <w:ind w:firstLine="480"/>
        <w:jc w:val="left"/>
      </w:pPr>
      <w:r>
        <w:rPr>
          <w:noProof/>
        </w:rPr>
        <w:drawing>
          <wp:inline distT="0" distB="0" distL="0" distR="0" wp14:anchorId="400D51D5" wp14:editId="5D1A8AB7">
            <wp:extent cx="4867275" cy="38004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1F" w:rsidRDefault="0026521F" w:rsidP="0026521F">
      <w:pPr>
        <w:ind w:firstLine="480"/>
        <w:jc w:val="left"/>
      </w:pPr>
      <w:r>
        <w:t>sigma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：</w:t>
      </w:r>
    </w:p>
    <w:p w:rsidR="0026521F" w:rsidRDefault="0026521F" w:rsidP="0026521F">
      <w:pPr>
        <w:ind w:firstLine="480"/>
        <w:jc w:val="left"/>
      </w:pPr>
      <w:r>
        <w:rPr>
          <w:noProof/>
        </w:rPr>
        <w:lastRenderedPageBreak/>
        <w:drawing>
          <wp:inline distT="0" distB="0" distL="0" distR="0" wp14:anchorId="08C86499" wp14:editId="3D4A01AE">
            <wp:extent cx="5095875" cy="3876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1F" w:rsidRDefault="0026521F" w:rsidP="0026521F">
      <w:pPr>
        <w:ind w:firstLine="480"/>
        <w:jc w:val="left"/>
        <w:rPr>
          <w:rFonts w:hint="eastAsia"/>
        </w:rPr>
      </w:pPr>
      <w:r>
        <w:t>sigma</w:t>
      </w:r>
      <w:r>
        <w:rPr>
          <w:rFonts w:hint="eastAsia"/>
        </w:rPr>
        <w:t>=</w:t>
      </w:r>
      <w:r>
        <w:t>0.1</w:t>
      </w:r>
      <w:r>
        <w:rPr>
          <w:rFonts w:hint="eastAsia"/>
        </w:rPr>
        <w:t>：</w:t>
      </w:r>
    </w:p>
    <w:p w:rsidR="0026521F" w:rsidRDefault="0026521F" w:rsidP="0026521F">
      <w:pPr>
        <w:ind w:firstLine="480"/>
        <w:jc w:val="left"/>
      </w:pPr>
      <w:r>
        <w:rPr>
          <w:noProof/>
        </w:rPr>
        <w:drawing>
          <wp:inline distT="0" distB="0" distL="0" distR="0" wp14:anchorId="57869F9B" wp14:editId="63A82721">
            <wp:extent cx="5257800" cy="38957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1F" w:rsidRPr="00F77F70" w:rsidRDefault="0026521F" w:rsidP="0026521F">
      <w:pPr>
        <w:ind w:firstLine="480"/>
        <w:jc w:val="left"/>
        <w:rPr>
          <w:rFonts w:hint="eastAsia"/>
        </w:rPr>
      </w:pPr>
      <w:r>
        <w:t>可以发现</w:t>
      </w:r>
      <w:r>
        <w:rPr>
          <w:rFonts w:hint="eastAsia"/>
        </w:rPr>
        <w:t>，</w:t>
      </w:r>
      <w:r>
        <w:t>噪声功率</w:t>
      </w:r>
      <w:r w:rsidRPr="0026521F">
        <w:rPr>
          <w:position w:val="-6"/>
        </w:rPr>
        <w:object w:dxaOrig="320" w:dyaOrig="320">
          <v:shape id="_x0000_i1035" type="#_x0000_t75" style="width:18.75pt;height:18.75pt" o:ole="">
            <v:imagedata r:id="rId43" o:title=""/>
          </v:shape>
          <o:OLEObject Type="Embed" ProgID="Equation.DSMT4" ShapeID="_x0000_i1035" DrawAspect="Content" ObjectID="_1493582452" r:id="rId44"/>
        </w:object>
      </w:r>
      <w:r>
        <w:t>越小</w:t>
      </w:r>
      <w:r>
        <w:rPr>
          <w:rFonts w:hint="eastAsia"/>
        </w:rPr>
        <w:t>，</w:t>
      </w:r>
      <w:r>
        <w:t>眼图中的线越细</w:t>
      </w:r>
      <w:r>
        <w:rPr>
          <w:rFonts w:hint="eastAsia"/>
        </w:rPr>
        <w:t>，“眼睛”睁得越大，噪声容限也</w:t>
      </w:r>
      <w:r>
        <w:rPr>
          <w:rFonts w:hint="eastAsia"/>
        </w:rPr>
        <w:lastRenderedPageBreak/>
        <w:t>越大，对定时误差的灵敏度越低。</w:t>
      </w:r>
    </w:p>
    <w:p w:rsidR="0049573C" w:rsidRDefault="0049573C" w:rsidP="0049573C">
      <w:pPr>
        <w:pStyle w:val="1"/>
      </w:pPr>
      <w:r>
        <w:rPr>
          <w:rFonts w:hint="eastAsia"/>
        </w:rPr>
        <w:t>实验感想</w:t>
      </w:r>
    </w:p>
    <w:p w:rsidR="00865B83" w:rsidRDefault="00865B83" w:rsidP="00865B83">
      <w:pPr>
        <w:ind w:firstLine="480"/>
      </w:pPr>
      <w:r>
        <w:t>首先这次</w:t>
      </w:r>
      <w:proofErr w:type="gramStart"/>
      <w:r>
        <w:t>实验让</w:t>
      </w:r>
      <w:proofErr w:type="gramEnd"/>
      <w:r>
        <w:t>我复习了</w:t>
      </w:r>
      <w:r>
        <w:rPr>
          <w:rFonts w:hint="eastAsia"/>
        </w:rPr>
        <w:t>DSP</w:t>
      </w:r>
      <w:r>
        <w:rPr>
          <w:rFonts w:hint="eastAsia"/>
        </w:rPr>
        <w:t>的知识，回顾了使用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分析信号的方法。并且在做实验的过程中，一些不懂的地方也让我对书上的知识掌握得更加透彻，比如</w:t>
      </w:r>
      <w:r>
        <w:rPr>
          <w:rFonts w:hint="eastAsia"/>
        </w:rPr>
        <w:t>HDB3</w:t>
      </w:r>
      <w:r>
        <w:rPr>
          <w:rFonts w:hint="eastAsia"/>
        </w:rPr>
        <w:t>的编解码，在自己动手的过程中，对这种编码方式有了更深的理解。最后实验的结果与书上相应的图示比较相符的时候我也非常欣喜。</w:t>
      </w:r>
    </w:p>
    <w:p w:rsidR="00CF28DB" w:rsidRPr="00865B83" w:rsidRDefault="00CF28DB" w:rsidP="00865B83">
      <w:pPr>
        <w:ind w:firstLine="480"/>
        <w:rPr>
          <w:rFonts w:hint="eastAsia"/>
        </w:rPr>
      </w:pPr>
      <w:r>
        <w:t>总之</w:t>
      </w:r>
      <w:r>
        <w:rPr>
          <w:rFonts w:hint="eastAsia"/>
        </w:rPr>
        <w:t>，</w:t>
      </w:r>
      <w:r>
        <w:t>此次仿真实验虽然花了我很多精力</w:t>
      </w:r>
      <w:r>
        <w:rPr>
          <w:rFonts w:hint="eastAsia"/>
        </w:rPr>
        <w:t>（包括复习知识和写代码），但是也很有收获，这种将理论和实践相结合的学习方法是非常好的。之后的课程如果也可以做仿真并且自己有精力的话，我也会尽量去做，因为这对理论知识的掌握、和动手能力的提高，都是有好处的，何乐而不为？</w:t>
      </w:r>
      <w:bookmarkStart w:id="0" w:name="_GoBack"/>
      <w:bookmarkEnd w:id="0"/>
    </w:p>
    <w:p w:rsidR="000A6D43" w:rsidRDefault="000A6D43" w:rsidP="000A6D43">
      <w:pPr>
        <w:pStyle w:val="1"/>
      </w:pPr>
      <w:r>
        <w:rPr>
          <w:rFonts w:hint="eastAsia"/>
        </w:rPr>
        <w:t>参考文献</w:t>
      </w:r>
    </w:p>
    <w:p w:rsidR="000A6D43" w:rsidRPr="000A6D43" w:rsidRDefault="000A6D43" w:rsidP="000A6D43">
      <w:pPr>
        <w:ind w:firstLineChars="0" w:firstLine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】通信原理（第</w:t>
      </w:r>
      <w:r>
        <w:rPr>
          <w:rFonts w:hint="eastAsia"/>
        </w:rPr>
        <w:t>7</w:t>
      </w:r>
      <w:r>
        <w:rPr>
          <w:rFonts w:hint="eastAsia"/>
        </w:rPr>
        <w:t>版），樊昌信，曹丽娜，国防工业出版社</w:t>
      </w:r>
    </w:p>
    <w:p w:rsidR="00A97643" w:rsidRPr="00A97643" w:rsidRDefault="006942E2" w:rsidP="00A97643">
      <w:pPr>
        <w:ind w:firstLineChars="0" w:firstLine="0"/>
      </w:pP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】数字信号处理（第</w:t>
      </w:r>
      <w:r>
        <w:rPr>
          <w:rFonts w:hint="eastAsia"/>
        </w:rPr>
        <w:t>3</w:t>
      </w:r>
      <w:r>
        <w:rPr>
          <w:rFonts w:hint="eastAsia"/>
        </w:rPr>
        <w:t>版），姚天任，江太辉，华中科技大学出版社</w:t>
      </w:r>
    </w:p>
    <w:sectPr w:rsidR="00A97643" w:rsidRPr="00A97643" w:rsidSect="00F43F6F"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endnotePr>
        <w:numFmt w:val="decimal"/>
      </w:endnotePr>
      <w:pgSz w:w="11906" w:h="16838"/>
      <w:pgMar w:top="1418" w:right="1418" w:bottom="1418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E3A" w:rsidRDefault="00B05E3A" w:rsidP="00A373DF">
      <w:pPr>
        <w:spacing w:before="0" w:after="0"/>
        <w:ind w:firstLine="480"/>
      </w:pPr>
      <w:r>
        <w:separator/>
      </w:r>
    </w:p>
  </w:endnote>
  <w:endnote w:type="continuationSeparator" w:id="0">
    <w:p w:rsidR="00B05E3A" w:rsidRDefault="00B05E3A" w:rsidP="00A373DF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795" w:rsidRDefault="00A75795" w:rsidP="007C39D2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3275026"/>
      <w:docPartObj>
        <w:docPartGallery w:val="Page Numbers (Bottom of Page)"/>
        <w:docPartUnique/>
      </w:docPartObj>
    </w:sdtPr>
    <w:sdtEndPr/>
    <w:sdtContent>
      <w:p w:rsidR="00A75795" w:rsidRDefault="00A75795">
        <w:pPr>
          <w:pStyle w:val="a3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28DB" w:rsidRPr="00CF28DB">
          <w:rPr>
            <w:noProof/>
            <w:lang w:val="zh-CN"/>
          </w:rPr>
          <w:t>18</w:t>
        </w:r>
        <w:r>
          <w:fldChar w:fldCharType="end"/>
        </w:r>
      </w:p>
    </w:sdtContent>
  </w:sdt>
  <w:p w:rsidR="00A75795" w:rsidRDefault="00A75795" w:rsidP="008C1952">
    <w:pPr>
      <w:pStyle w:val="a3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795" w:rsidRDefault="00A75795" w:rsidP="007C39D2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E3A" w:rsidRDefault="00B05E3A" w:rsidP="00A373DF">
      <w:pPr>
        <w:spacing w:before="0" w:after="0"/>
        <w:ind w:firstLine="480"/>
      </w:pPr>
      <w:r>
        <w:separator/>
      </w:r>
    </w:p>
  </w:footnote>
  <w:footnote w:type="continuationSeparator" w:id="0">
    <w:p w:rsidR="00B05E3A" w:rsidRDefault="00B05E3A" w:rsidP="00A373DF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795" w:rsidRPr="00C4750D" w:rsidRDefault="00A97643" w:rsidP="00A97643">
    <w:pPr>
      <w:pStyle w:val="a6"/>
      <w:pBdr>
        <w:bottom w:val="single" w:sz="4" w:space="1" w:color="auto"/>
      </w:pBdr>
      <w:ind w:firstLineChars="0" w:firstLine="0"/>
    </w:pPr>
    <w:r>
      <w:t>华中科技大学</w:t>
    </w:r>
    <w:r>
      <w:rPr>
        <w:rFonts w:hint="eastAsia"/>
      </w:rPr>
      <w:t xml:space="preserve"> </w:t>
    </w:r>
    <w:r w:rsidR="00B61A55">
      <w:rPr>
        <w:rFonts w:hint="eastAsia"/>
      </w:rPr>
      <w:t>通信原理</w:t>
    </w:r>
    <w:r w:rsidR="00B61A55">
      <w:rPr>
        <w:rFonts w:hint="eastAsia"/>
      </w:rPr>
      <w:t xml:space="preserve"> </w:t>
    </w:r>
    <w:r>
      <w:rPr>
        <w:rFonts w:hint="eastAsia"/>
      </w:rPr>
      <w:t>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795" w:rsidRDefault="00A75795" w:rsidP="00F43F6F">
    <w:pPr>
      <w:pStyle w:val="a6"/>
      <w:wordWrap w:val="0"/>
      <w:jc w:val="right"/>
    </w:pPr>
    <w:r>
      <w:t xml:space="preserve">Page </w:t>
    </w:r>
    <w:sdt>
      <w:sdtPr>
        <w:id w:val="2107610378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BA3A92">
          <w:rPr>
            <w:noProof/>
            <w:lang w:val="zh-CN"/>
          </w:rPr>
          <w:t>30</w:t>
        </w:r>
        <w:r>
          <w:fldChar w:fldCharType="end"/>
        </w:r>
        <w:r>
          <w:t xml:space="preserve"> of 24</w:t>
        </w:r>
      </w:sdtContent>
    </w:sdt>
  </w:p>
  <w:p w:rsidR="00A75795" w:rsidRDefault="00A75795" w:rsidP="00F43F6F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93AD4"/>
    <w:multiLevelType w:val="hybridMultilevel"/>
    <w:tmpl w:val="3384C6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C67A4D"/>
    <w:multiLevelType w:val="hybridMultilevel"/>
    <w:tmpl w:val="40B26C46"/>
    <w:lvl w:ilvl="0" w:tplc="098A3B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E452BF"/>
    <w:multiLevelType w:val="multilevel"/>
    <w:tmpl w:val="C414C85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851"/>
        </w:tabs>
        <w:ind w:left="851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2694"/>
        </w:tabs>
        <w:ind w:left="2694" w:hanging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F2C4600"/>
    <w:multiLevelType w:val="hybridMultilevel"/>
    <w:tmpl w:val="5E346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D647FD"/>
    <w:multiLevelType w:val="hybridMultilevel"/>
    <w:tmpl w:val="F2EE19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89A71CB"/>
    <w:multiLevelType w:val="hybridMultilevel"/>
    <w:tmpl w:val="3AD217D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23B347D3"/>
    <w:multiLevelType w:val="hybridMultilevel"/>
    <w:tmpl w:val="7F4AB1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2F5621AF"/>
    <w:multiLevelType w:val="hybridMultilevel"/>
    <w:tmpl w:val="D134352A"/>
    <w:lvl w:ilvl="0" w:tplc="899CC4E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A95950"/>
    <w:multiLevelType w:val="hybridMultilevel"/>
    <w:tmpl w:val="2512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4D032D3F"/>
    <w:multiLevelType w:val="hybridMultilevel"/>
    <w:tmpl w:val="D2BAA284"/>
    <w:lvl w:ilvl="0" w:tplc="42C00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A51DBB"/>
    <w:multiLevelType w:val="hybridMultilevel"/>
    <w:tmpl w:val="801080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06371CB"/>
    <w:multiLevelType w:val="hybridMultilevel"/>
    <w:tmpl w:val="759A36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64235ED4"/>
    <w:multiLevelType w:val="hybridMultilevel"/>
    <w:tmpl w:val="84AE9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D077EAF"/>
    <w:multiLevelType w:val="hybridMultilevel"/>
    <w:tmpl w:val="B87CED3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71494268"/>
    <w:multiLevelType w:val="hybridMultilevel"/>
    <w:tmpl w:val="A97431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78761770"/>
    <w:multiLevelType w:val="hybridMultilevel"/>
    <w:tmpl w:val="A68608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9"/>
  </w:num>
  <w:num w:numId="5">
    <w:abstractNumId w:val="6"/>
  </w:num>
  <w:num w:numId="6">
    <w:abstractNumId w:val="11"/>
  </w:num>
  <w:num w:numId="7">
    <w:abstractNumId w:val="8"/>
  </w:num>
  <w:num w:numId="8">
    <w:abstractNumId w:val="15"/>
  </w:num>
  <w:num w:numId="9">
    <w:abstractNumId w:val="0"/>
  </w:num>
  <w:num w:numId="10">
    <w:abstractNumId w:val="3"/>
  </w:num>
  <w:num w:numId="11">
    <w:abstractNumId w:val="1"/>
  </w:num>
  <w:num w:numId="12">
    <w:abstractNumId w:val="5"/>
  </w:num>
  <w:num w:numId="13">
    <w:abstractNumId w:val="10"/>
  </w:num>
  <w:num w:numId="14">
    <w:abstractNumId w:val="12"/>
  </w:num>
  <w:num w:numId="15">
    <w:abstractNumId w:val="13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500"/>
    <w:rsid w:val="00000B15"/>
    <w:rsid w:val="00002713"/>
    <w:rsid w:val="00003DC1"/>
    <w:rsid w:val="0002538E"/>
    <w:rsid w:val="00032C2F"/>
    <w:rsid w:val="000347C7"/>
    <w:rsid w:val="00036D2D"/>
    <w:rsid w:val="000407C8"/>
    <w:rsid w:val="00055C25"/>
    <w:rsid w:val="00057022"/>
    <w:rsid w:val="00057FC3"/>
    <w:rsid w:val="0006128A"/>
    <w:rsid w:val="00062A03"/>
    <w:rsid w:val="00063AD9"/>
    <w:rsid w:val="00065453"/>
    <w:rsid w:val="000864FE"/>
    <w:rsid w:val="00094320"/>
    <w:rsid w:val="000961F2"/>
    <w:rsid w:val="000A2D38"/>
    <w:rsid w:val="000A3A23"/>
    <w:rsid w:val="000A3D8F"/>
    <w:rsid w:val="000A6D43"/>
    <w:rsid w:val="000A77F7"/>
    <w:rsid w:val="000C0976"/>
    <w:rsid w:val="000C5DA7"/>
    <w:rsid w:val="000C5EF6"/>
    <w:rsid w:val="000C6896"/>
    <w:rsid w:val="000E4670"/>
    <w:rsid w:val="000E4792"/>
    <w:rsid w:val="000E589C"/>
    <w:rsid w:val="00102D0E"/>
    <w:rsid w:val="001064F4"/>
    <w:rsid w:val="00122D57"/>
    <w:rsid w:val="001244F2"/>
    <w:rsid w:val="001260EF"/>
    <w:rsid w:val="0014636F"/>
    <w:rsid w:val="00150A51"/>
    <w:rsid w:val="00152D48"/>
    <w:rsid w:val="00162C0B"/>
    <w:rsid w:val="001641F6"/>
    <w:rsid w:val="00164654"/>
    <w:rsid w:val="001659E0"/>
    <w:rsid w:val="00167306"/>
    <w:rsid w:val="00167C0F"/>
    <w:rsid w:val="0017054C"/>
    <w:rsid w:val="0017127F"/>
    <w:rsid w:val="00180CD1"/>
    <w:rsid w:val="00181083"/>
    <w:rsid w:val="00182D3C"/>
    <w:rsid w:val="00185B43"/>
    <w:rsid w:val="0019244F"/>
    <w:rsid w:val="00197AC1"/>
    <w:rsid w:val="00197CC9"/>
    <w:rsid w:val="001A4ED5"/>
    <w:rsid w:val="001A69C0"/>
    <w:rsid w:val="001B0FA3"/>
    <w:rsid w:val="001B1354"/>
    <w:rsid w:val="001B14FD"/>
    <w:rsid w:val="001B37CC"/>
    <w:rsid w:val="001B3E76"/>
    <w:rsid w:val="001B4483"/>
    <w:rsid w:val="001B5875"/>
    <w:rsid w:val="001C0393"/>
    <w:rsid w:val="001C0BBD"/>
    <w:rsid w:val="001D0032"/>
    <w:rsid w:val="001D49ED"/>
    <w:rsid w:val="001D612F"/>
    <w:rsid w:val="001E3970"/>
    <w:rsid w:val="001F7114"/>
    <w:rsid w:val="0020034B"/>
    <w:rsid w:val="0020174E"/>
    <w:rsid w:val="00201AD7"/>
    <w:rsid w:val="002161A6"/>
    <w:rsid w:val="002171E9"/>
    <w:rsid w:val="00220F0D"/>
    <w:rsid w:val="002215AF"/>
    <w:rsid w:val="00222929"/>
    <w:rsid w:val="002234AD"/>
    <w:rsid w:val="00227475"/>
    <w:rsid w:val="002313A5"/>
    <w:rsid w:val="00232331"/>
    <w:rsid w:val="002345A4"/>
    <w:rsid w:val="00241757"/>
    <w:rsid w:val="00241CAD"/>
    <w:rsid w:val="00245A70"/>
    <w:rsid w:val="0024766C"/>
    <w:rsid w:val="00251BCD"/>
    <w:rsid w:val="0025618B"/>
    <w:rsid w:val="002571EC"/>
    <w:rsid w:val="00257572"/>
    <w:rsid w:val="0026521F"/>
    <w:rsid w:val="00275C05"/>
    <w:rsid w:val="002764F2"/>
    <w:rsid w:val="002906CA"/>
    <w:rsid w:val="00292618"/>
    <w:rsid w:val="0029321F"/>
    <w:rsid w:val="00295EC8"/>
    <w:rsid w:val="00296F77"/>
    <w:rsid w:val="002A37E6"/>
    <w:rsid w:val="002A488A"/>
    <w:rsid w:val="002B1D03"/>
    <w:rsid w:val="002B267E"/>
    <w:rsid w:val="002C25DC"/>
    <w:rsid w:val="002C4AE9"/>
    <w:rsid w:val="002C5ED7"/>
    <w:rsid w:val="002C684D"/>
    <w:rsid w:val="002C72A6"/>
    <w:rsid w:val="002D0867"/>
    <w:rsid w:val="002D1235"/>
    <w:rsid w:val="002D1906"/>
    <w:rsid w:val="002D7D73"/>
    <w:rsid w:val="002D7F98"/>
    <w:rsid w:val="002E1E5E"/>
    <w:rsid w:val="002E6E13"/>
    <w:rsid w:val="00310955"/>
    <w:rsid w:val="0031358F"/>
    <w:rsid w:val="00313DDA"/>
    <w:rsid w:val="00321C39"/>
    <w:rsid w:val="00322B2D"/>
    <w:rsid w:val="003230B4"/>
    <w:rsid w:val="0033077B"/>
    <w:rsid w:val="00331FB8"/>
    <w:rsid w:val="00332EC6"/>
    <w:rsid w:val="0033737E"/>
    <w:rsid w:val="00340E95"/>
    <w:rsid w:val="00357BA0"/>
    <w:rsid w:val="003606FA"/>
    <w:rsid w:val="00366523"/>
    <w:rsid w:val="00373A74"/>
    <w:rsid w:val="0037594E"/>
    <w:rsid w:val="003838C2"/>
    <w:rsid w:val="00385528"/>
    <w:rsid w:val="00385E69"/>
    <w:rsid w:val="00390CBD"/>
    <w:rsid w:val="00390CC8"/>
    <w:rsid w:val="00396270"/>
    <w:rsid w:val="003A3967"/>
    <w:rsid w:val="003C5248"/>
    <w:rsid w:val="003C7506"/>
    <w:rsid w:val="003C7DF5"/>
    <w:rsid w:val="003D38E0"/>
    <w:rsid w:val="003D4931"/>
    <w:rsid w:val="003D6430"/>
    <w:rsid w:val="003E3244"/>
    <w:rsid w:val="003E725F"/>
    <w:rsid w:val="003F352A"/>
    <w:rsid w:val="003F58C6"/>
    <w:rsid w:val="003F5B3E"/>
    <w:rsid w:val="003F6133"/>
    <w:rsid w:val="00400C62"/>
    <w:rsid w:val="00403F32"/>
    <w:rsid w:val="00420309"/>
    <w:rsid w:val="0042130E"/>
    <w:rsid w:val="0042210E"/>
    <w:rsid w:val="0042476E"/>
    <w:rsid w:val="00427BE8"/>
    <w:rsid w:val="004314A8"/>
    <w:rsid w:val="00447E4D"/>
    <w:rsid w:val="00450C00"/>
    <w:rsid w:val="004515BA"/>
    <w:rsid w:val="00453400"/>
    <w:rsid w:val="004572C0"/>
    <w:rsid w:val="0046088F"/>
    <w:rsid w:val="00462B85"/>
    <w:rsid w:val="00463207"/>
    <w:rsid w:val="00463859"/>
    <w:rsid w:val="004649BC"/>
    <w:rsid w:val="00465075"/>
    <w:rsid w:val="004726C5"/>
    <w:rsid w:val="004754E6"/>
    <w:rsid w:val="00476F9D"/>
    <w:rsid w:val="00477758"/>
    <w:rsid w:val="004843F2"/>
    <w:rsid w:val="00485B4D"/>
    <w:rsid w:val="004903DD"/>
    <w:rsid w:val="0049573C"/>
    <w:rsid w:val="00497279"/>
    <w:rsid w:val="004A4CCC"/>
    <w:rsid w:val="004A516D"/>
    <w:rsid w:val="004B36B0"/>
    <w:rsid w:val="004B5306"/>
    <w:rsid w:val="004C0320"/>
    <w:rsid w:val="004C3D62"/>
    <w:rsid w:val="004C4D25"/>
    <w:rsid w:val="004C6E12"/>
    <w:rsid w:val="004D43DB"/>
    <w:rsid w:val="004E087A"/>
    <w:rsid w:val="004E3ECC"/>
    <w:rsid w:val="004E4BC4"/>
    <w:rsid w:val="004E711F"/>
    <w:rsid w:val="004F200B"/>
    <w:rsid w:val="004F63AF"/>
    <w:rsid w:val="004F6969"/>
    <w:rsid w:val="0050570B"/>
    <w:rsid w:val="00516B2E"/>
    <w:rsid w:val="005214E9"/>
    <w:rsid w:val="00526C7F"/>
    <w:rsid w:val="005403F2"/>
    <w:rsid w:val="00556608"/>
    <w:rsid w:val="005600E7"/>
    <w:rsid w:val="00571035"/>
    <w:rsid w:val="00571891"/>
    <w:rsid w:val="00574DD9"/>
    <w:rsid w:val="005821E7"/>
    <w:rsid w:val="005A1D36"/>
    <w:rsid w:val="005B486B"/>
    <w:rsid w:val="005B4C88"/>
    <w:rsid w:val="005B729A"/>
    <w:rsid w:val="005C0901"/>
    <w:rsid w:val="005C46D6"/>
    <w:rsid w:val="005C4A7C"/>
    <w:rsid w:val="005C748E"/>
    <w:rsid w:val="005C7513"/>
    <w:rsid w:val="005D3155"/>
    <w:rsid w:val="005E0B79"/>
    <w:rsid w:val="005E2F6E"/>
    <w:rsid w:val="005E7C89"/>
    <w:rsid w:val="005F5082"/>
    <w:rsid w:val="00611B0E"/>
    <w:rsid w:val="006127FF"/>
    <w:rsid w:val="00612819"/>
    <w:rsid w:val="00615E07"/>
    <w:rsid w:val="00624B05"/>
    <w:rsid w:val="00625925"/>
    <w:rsid w:val="00630437"/>
    <w:rsid w:val="0064169B"/>
    <w:rsid w:val="00641B88"/>
    <w:rsid w:val="00651802"/>
    <w:rsid w:val="00652218"/>
    <w:rsid w:val="006560D0"/>
    <w:rsid w:val="00660D43"/>
    <w:rsid w:val="0066497B"/>
    <w:rsid w:val="00664D8E"/>
    <w:rsid w:val="0066684D"/>
    <w:rsid w:val="00666D2E"/>
    <w:rsid w:val="006753F6"/>
    <w:rsid w:val="006771FE"/>
    <w:rsid w:val="006776F3"/>
    <w:rsid w:val="00677C53"/>
    <w:rsid w:val="0069414F"/>
    <w:rsid w:val="006942E2"/>
    <w:rsid w:val="00695FA2"/>
    <w:rsid w:val="006A1881"/>
    <w:rsid w:val="006B16E5"/>
    <w:rsid w:val="006C04D7"/>
    <w:rsid w:val="006C0D05"/>
    <w:rsid w:val="006C6C69"/>
    <w:rsid w:val="006C7F1E"/>
    <w:rsid w:val="006D34F9"/>
    <w:rsid w:val="006D5BED"/>
    <w:rsid w:val="006E1ABA"/>
    <w:rsid w:val="006E1C21"/>
    <w:rsid w:val="006F1D7F"/>
    <w:rsid w:val="006F6D1B"/>
    <w:rsid w:val="00704597"/>
    <w:rsid w:val="00706940"/>
    <w:rsid w:val="007155D1"/>
    <w:rsid w:val="00715906"/>
    <w:rsid w:val="00720232"/>
    <w:rsid w:val="00724EF3"/>
    <w:rsid w:val="0072582C"/>
    <w:rsid w:val="00730D8A"/>
    <w:rsid w:val="00731EC5"/>
    <w:rsid w:val="0073333C"/>
    <w:rsid w:val="00743CDF"/>
    <w:rsid w:val="0074481A"/>
    <w:rsid w:val="00747541"/>
    <w:rsid w:val="00750535"/>
    <w:rsid w:val="007507EB"/>
    <w:rsid w:val="007520D9"/>
    <w:rsid w:val="00755BEC"/>
    <w:rsid w:val="007604E7"/>
    <w:rsid w:val="007613E1"/>
    <w:rsid w:val="0076196C"/>
    <w:rsid w:val="0076466A"/>
    <w:rsid w:val="00770077"/>
    <w:rsid w:val="00770E76"/>
    <w:rsid w:val="00771640"/>
    <w:rsid w:val="00780A85"/>
    <w:rsid w:val="007821C3"/>
    <w:rsid w:val="00783B1E"/>
    <w:rsid w:val="00786AD6"/>
    <w:rsid w:val="00791E76"/>
    <w:rsid w:val="00796B8C"/>
    <w:rsid w:val="00797F4B"/>
    <w:rsid w:val="007A2AB0"/>
    <w:rsid w:val="007A2B8F"/>
    <w:rsid w:val="007A4593"/>
    <w:rsid w:val="007A4793"/>
    <w:rsid w:val="007A5A55"/>
    <w:rsid w:val="007A7180"/>
    <w:rsid w:val="007B011E"/>
    <w:rsid w:val="007B499A"/>
    <w:rsid w:val="007B5606"/>
    <w:rsid w:val="007B6352"/>
    <w:rsid w:val="007C39D2"/>
    <w:rsid w:val="007D3567"/>
    <w:rsid w:val="007D584B"/>
    <w:rsid w:val="007E6A05"/>
    <w:rsid w:val="007F276E"/>
    <w:rsid w:val="007F309E"/>
    <w:rsid w:val="007F3305"/>
    <w:rsid w:val="007F3B08"/>
    <w:rsid w:val="007F5F0B"/>
    <w:rsid w:val="00803BB1"/>
    <w:rsid w:val="00807788"/>
    <w:rsid w:val="0082427A"/>
    <w:rsid w:val="00827789"/>
    <w:rsid w:val="00830904"/>
    <w:rsid w:val="00832DEF"/>
    <w:rsid w:val="00832E85"/>
    <w:rsid w:val="008443B7"/>
    <w:rsid w:val="00845896"/>
    <w:rsid w:val="0085104A"/>
    <w:rsid w:val="0085488A"/>
    <w:rsid w:val="008560E1"/>
    <w:rsid w:val="00865B83"/>
    <w:rsid w:val="00866BF1"/>
    <w:rsid w:val="00870441"/>
    <w:rsid w:val="0087514C"/>
    <w:rsid w:val="00893A38"/>
    <w:rsid w:val="008A781C"/>
    <w:rsid w:val="008A7B44"/>
    <w:rsid w:val="008B21B2"/>
    <w:rsid w:val="008B2F80"/>
    <w:rsid w:val="008B450A"/>
    <w:rsid w:val="008B4FAC"/>
    <w:rsid w:val="008C16E9"/>
    <w:rsid w:val="008C1952"/>
    <w:rsid w:val="008C2721"/>
    <w:rsid w:val="008C2AC5"/>
    <w:rsid w:val="008C4C07"/>
    <w:rsid w:val="008C647A"/>
    <w:rsid w:val="008D33AA"/>
    <w:rsid w:val="008D53D6"/>
    <w:rsid w:val="008D5D3D"/>
    <w:rsid w:val="008E0C67"/>
    <w:rsid w:val="008E0F83"/>
    <w:rsid w:val="008E5388"/>
    <w:rsid w:val="008E6962"/>
    <w:rsid w:val="008F14FC"/>
    <w:rsid w:val="008F27D4"/>
    <w:rsid w:val="008F7AEA"/>
    <w:rsid w:val="00911AB8"/>
    <w:rsid w:val="0091351D"/>
    <w:rsid w:val="00913815"/>
    <w:rsid w:val="00916F91"/>
    <w:rsid w:val="009224EE"/>
    <w:rsid w:val="00923996"/>
    <w:rsid w:val="00925636"/>
    <w:rsid w:val="009271AD"/>
    <w:rsid w:val="00940668"/>
    <w:rsid w:val="00942CF6"/>
    <w:rsid w:val="009639AC"/>
    <w:rsid w:val="009662E6"/>
    <w:rsid w:val="00966F8B"/>
    <w:rsid w:val="0096702C"/>
    <w:rsid w:val="009735B4"/>
    <w:rsid w:val="00980D8F"/>
    <w:rsid w:val="00983EB1"/>
    <w:rsid w:val="00984BD2"/>
    <w:rsid w:val="009853F4"/>
    <w:rsid w:val="0098774C"/>
    <w:rsid w:val="0099376F"/>
    <w:rsid w:val="009A39D5"/>
    <w:rsid w:val="009B1628"/>
    <w:rsid w:val="009B3F37"/>
    <w:rsid w:val="009C34C1"/>
    <w:rsid w:val="009C5B04"/>
    <w:rsid w:val="009D7F5A"/>
    <w:rsid w:val="009F2B43"/>
    <w:rsid w:val="009F5233"/>
    <w:rsid w:val="00A00C3A"/>
    <w:rsid w:val="00A02521"/>
    <w:rsid w:val="00A06A40"/>
    <w:rsid w:val="00A1052F"/>
    <w:rsid w:val="00A12592"/>
    <w:rsid w:val="00A133A4"/>
    <w:rsid w:val="00A23B5B"/>
    <w:rsid w:val="00A323DB"/>
    <w:rsid w:val="00A33C38"/>
    <w:rsid w:val="00A34E48"/>
    <w:rsid w:val="00A373DF"/>
    <w:rsid w:val="00A42A04"/>
    <w:rsid w:val="00A430CA"/>
    <w:rsid w:val="00A564B4"/>
    <w:rsid w:val="00A56B33"/>
    <w:rsid w:val="00A56C2B"/>
    <w:rsid w:val="00A578D1"/>
    <w:rsid w:val="00A64E8B"/>
    <w:rsid w:val="00A67837"/>
    <w:rsid w:val="00A67F04"/>
    <w:rsid w:val="00A71410"/>
    <w:rsid w:val="00A748A3"/>
    <w:rsid w:val="00A75795"/>
    <w:rsid w:val="00A757A3"/>
    <w:rsid w:val="00A77046"/>
    <w:rsid w:val="00A77829"/>
    <w:rsid w:val="00A94674"/>
    <w:rsid w:val="00A948F4"/>
    <w:rsid w:val="00A97643"/>
    <w:rsid w:val="00AB136E"/>
    <w:rsid w:val="00AB32E8"/>
    <w:rsid w:val="00AB4C5E"/>
    <w:rsid w:val="00AD1A23"/>
    <w:rsid w:val="00AD379F"/>
    <w:rsid w:val="00AD5323"/>
    <w:rsid w:val="00AE4154"/>
    <w:rsid w:val="00AE4381"/>
    <w:rsid w:val="00AE497A"/>
    <w:rsid w:val="00AF4C5F"/>
    <w:rsid w:val="00B012DC"/>
    <w:rsid w:val="00B05E3A"/>
    <w:rsid w:val="00B1379A"/>
    <w:rsid w:val="00B16067"/>
    <w:rsid w:val="00B17073"/>
    <w:rsid w:val="00B202BE"/>
    <w:rsid w:val="00B241FB"/>
    <w:rsid w:val="00B26AF3"/>
    <w:rsid w:val="00B32467"/>
    <w:rsid w:val="00B33387"/>
    <w:rsid w:val="00B33697"/>
    <w:rsid w:val="00B33797"/>
    <w:rsid w:val="00B3427A"/>
    <w:rsid w:val="00B4012A"/>
    <w:rsid w:val="00B41130"/>
    <w:rsid w:val="00B4419A"/>
    <w:rsid w:val="00B44C20"/>
    <w:rsid w:val="00B44D09"/>
    <w:rsid w:val="00B46AAA"/>
    <w:rsid w:val="00B471AA"/>
    <w:rsid w:val="00B54400"/>
    <w:rsid w:val="00B611B0"/>
    <w:rsid w:val="00B61A55"/>
    <w:rsid w:val="00B62C0F"/>
    <w:rsid w:val="00B70576"/>
    <w:rsid w:val="00B71580"/>
    <w:rsid w:val="00B766D1"/>
    <w:rsid w:val="00B84E40"/>
    <w:rsid w:val="00B8718C"/>
    <w:rsid w:val="00B901FE"/>
    <w:rsid w:val="00B97D05"/>
    <w:rsid w:val="00BA1A87"/>
    <w:rsid w:val="00BA2A5A"/>
    <w:rsid w:val="00BA3A92"/>
    <w:rsid w:val="00BA3C5D"/>
    <w:rsid w:val="00BA7C61"/>
    <w:rsid w:val="00BB171E"/>
    <w:rsid w:val="00BB3544"/>
    <w:rsid w:val="00BB6B55"/>
    <w:rsid w:val="00BC1815"/>
    <w:rsid w:val="00BC40BA"/>
    <w:rsid w:val="00BC7DA0"/>
    <w:rsid w:val="00BD5A0D"/>
    <w:rsid w:val="00BE5692"/>
    <w:rsid w:val="00C07EED"/>
    <w:rsid w:val="00C12C7C"/>
    <w:rsid w:val="00C206D7"/>
    <w:rsid w:val="00C362E8"/>
    <w:rsid w:val="00C4750D"/>
    <w:rsid w:val="00C47601"/>
    <w:rsid w:val="00C53467"/>
    <w:rsid w:val="00C5519C"/>
    <w:rsid w:val="00C60A93"/>
    <w:rsid w:val="00C6101D"/>
    <w:rsid w:val="00C611EA"/>
    <w:rsid w:val="00C6567D"/>
    <w:rsid w:val="00C80C56"/>
    <w:rsid w:val="00C8251F"/>
    <w:rsid w:val="00C85A25"/>
    <w:rsid w:val="00C9042F"/>
    <w:rsid w:val="00C915B7"/>
    <w:rsid w:val="00C96C1F"/>
    <w:rsid w:val="00C9711D"/>
    <w:rsid w:val="00C97B8D"/>
    <w:rsid w:val="00CA3D0C"/>
    <w:rsid w:val="00CA5181"/>
    <w:rsid w:val="00CA5D59"/>
    <w:rsid w:val="00CA6162"/>
    <w:rsid w:val="00CA713C"/>
    <w:rsid w:val="00CB4536"/>
    <w:rsid w:val="00CB5BB0"/>
    <w:rsid w:val="00CC24E4"/>
    <w:rsid w:val="00CC539D"/>
    <w:rsid w:val="00CD0A07"/>
    <w:rsid w:val="00CD207D"/>
    <w:rsid w:val="00CD29D8"/>
    <w:rsid w:val="00CD3541"/>
    <w:rsid w:val="00CE120F"/>
    <w:rsid w:val="00CE2D7F"/>
    <w:rsid w:val="00CE67C7"/>
    <w:rsid w:val="00CF1E9F"/>
    <w:rsid w:val="00CF28DB"/>
    <w:rsid w:val="00CF3F8A"/>
    <w:rsid w:val="00CF4F8E"/>
    <w:rsid w:val="00D10964"/>
    <w:rsid w:val="00D126F0"/>
    <w:rsid w:val="00D12F87"/>
    <w:rsid w:val="00D25441"/>
    <w:rsid w:val="00D36B25"/>
    <w:rsid w:val="00D50149"/>
    <w:rsid w:val="00D5088F"/>
    <w:rsid w:val="00D5609E"/>
    <w:rsid w:val="00D57C3F"/>
    <w:rsid w:val="00D6269A"/>
    <w:rsid w:val="00D64591"/>
    <w:rsid w:val="00D70EFA"/>
    <w:rsid w:val="00D74B46"/>
    <w:rsid w:val="00D7659D"/>
    <w:rsid w:val="00D84B4D"/>
    <w:rsid w:val="00D87F54"/>
    <w:rsid w:val="00D93067"/>
    <w:rsid w:val="00DB2601"/>
    <w:rsid w:val="00DB3EB0"/>
    <w:rsid w:val="00DB5C7C"/>
    <w:rsid w:val="00DC03B7"/>
    <w:rsid w:val="00DC172B"/>
    <w:rsid w:val="00DC490E"/>
    <w:rsid w:val="00DC7137"/>
    <w:rsid w:val="00DD4C5E"/>
    <w:rsid w:val="00DD53B8"/>
    <w:rsid w:val="00DD5953"/>
    <w:rsid w:val="00DD5DAC"/>
    <w:rsid w:val="00DD6B9F"/>
    <w:rsid w:val="00DD71E0"/>
    <w:rsid w:val="00DD76AF"/>
    <w:rsid w:val="00DE12A0"/>
    <w:rsid w:val="00DE1A73"/>
    <w:rsid w:val="00DE3719"/>
    <w:rsid w:val="00DE3B11"/>
    <w:rsid w:val="00DE43F0"/>
    <w:rsid w:val="00DE5E96"/>
    <w:rsid w:val="00DF0979"/>
    <w:rsid w:val="00DF4072"/>
    <w:rsid w:val="00DF56C4"/>
    <w:rsid w:val="00DF750F"/>
    <w:rsid w:val="00E02B36"/>
    <w:rsid w:val="00E10DD7"/>
    <w:rsid w:val="00E1669A"/>
    <w:rsid w:val="00E2658E"/>
    <w:rsid w:val="00E31DE1"/>
    <w:rsid w:val="00E42D0C"/>
    <w:rsid w:val="00E46635"/>
    <w:rsid w:val="00E470A5"/>
    <w:rsid w:val="00E47BF3"/>
    <w:rsid w:val="00E6295D"/>
    <w:rsid w:val="00E66A12"/>
    <w:rsid w:val="00E67692"/>
    <w:rsid w:val="00E737A5"/>
    <w:rsid w:val="00E95E91"/>
    <w:rsid w:val="00EA431C"/>
    <w:rsid w:val="00EA453A"/>
    <w:rsid w:val="00EA7554"/>
    <w:rsid w:val="00EB3473"/>
    <w:rsid w:val="00EB3629"/>
    <w:rsid w:val="00EC14B2"/>
    <w:rsid w:val="00EC5F68"/>
    <w:rsid w:val="00ED4733"/>
    <w:rsid w:val="00EE1ADE"/>
    <w:rsid w:val="00EE447A"/>
    <w:rsid w:val="00EE517D"/>
    <w:rsid w:val="00EF3567"/>
    <w:rsid w:val="00EF520B"/>
    <w:rsid w:val="00F024F4"/>
    <w:rsid w:val="00F046AE"/>
    <w:rsid w:val="00F176C2"/>
    <w:rsid w:val="00F179CA"/>
    <w:rsid w:val="00F20CE1"/>
    <w:rsid w:val="00F23618"/>
    <w:rsid w:val="00F2648A"/>
    <w:rsid w:val="00F310B6"/>
    <w:rsid w:val="00F33E7C"/>
    <w:rsid w:val="00F357D4"/>
    <w:rsid w:val="00F363C2"/>
    <w:rsid w:val="00F4006F"/>
    <w:rsid w:val="00F43F6F"/>
    <w:rsid w:val="00F47FD3"/>
    <w:rsid w:val="00F638DC"/>
    <w:rsid w:val="00F646E2"/>
    <w:rsid w:val="00F77747"/>
    <w:rsid w:val="00F77F70"/>
    <w:rsid w:val="00F83428"/>
    <w:rsid w:val="00F86500"/>
    <w:rsid w:val="00F91807"/>
    <w:rsid w:val="00FA5B4B"/>
    <w:rsid w:val="00FA5F04"/>
    <w:rsid w:val="00FB1BA9"/>
    <w:rsid w:val="00FB44D3"/>
    <w:rsid w:val="00FB5032"/>
    <w:rsid w:val="00FD2A34"/>
    <w:rsid w:val="00FD441F"/>
    <w:rsid w:val="00FD60CE"/>
    <w:rsid w:val="00FE0C83"/>
    <w:rsid w:val="00FE2C7E"/>
    <w:rsid w:val="00FE3C6F"/>
    <w:rsid w:val="00FE4E57"/>
    <w:rsid w:val="00FF06B1"/>
    <w:rsid w:val="00FF1410"/>
    <w:rsid w:val="00FF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CED2A5-5A8A-4439-BB85-6DFFF9D5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643"/>
    <w:pPr>
      <w:widowControl w:val="0"/>
      <w:spacing w:before="120" w:after="120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A97643"/>
    <w:pPr>
      <w:keepNext/>
      <w:keepLines/>
      <w:numPr>
        <w:numId w:val="1"/>
      </w:numPr>
      <w:tabs>
        <w:tab w:val="num" w:pos="665"/>
      </w:tabs>
      <w:spacing w:beforeLines="100" w:before="326" w:after="100" w:afterAutospacing="1"/>
      <w:ind w:left="0" w:firstLineChars="0" w:firstLine="0"/>
      <w:jc w:val="left"/>
      <w:outlineLvl w:val="0"/>
    </w:pPr>
    <w:rPr>
      <w:rFonts w:eastAsia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A97643"/>
    <w:pPr>
      <w:keepNext/>
      <w:keepLines/>
      <w:numPr>
        <w:ilvl w:val="1"/>
        <w:numId w:val="1"/>
      </w:numPr>
      <w:tabs>
        <w:tab w:val="clear" w:pos="851"/>
        <w:tab w:val="num" w:pos="-534"/>
      </w:tabs>
      <w:spacing w:beforeLines="50" w:before="163" w:afterLines="50" w:after="163"/>
      <w:ind w:leftChars="100" w:left="809" w:hangingChars="236" w:hanging="569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Char"/>
    <w:autoRedefine/>
    <w:qFormat/>
    <w:rsid w:val="00A97643"/>
    <w:pPr>
      <w:keepNext/>
      <w:keepLines/>
      <w:numPr>
        <w:ilvl w:val="2"/>
        <w:numId w:val="1"/>
      </w:numPr>
      <w:tabs>
        <w:tab w:val="clear" w:pos="2694"/>
        <w:tab w:val="num" w:pos="709"/>
      </w:tabs>
      <w:spacing w:beforeLines="50" w:before="163" w:afterLines="50" w:after="163"/>
      <w:ind w:leftChars="100" w:left="951" w:hangingChars="295" w:hanging="711"/>
      <w:jc w:val="left"/>
      <w:outlineLvl w:val="2"/>
    </w:pPr>
    <w:rPr>
      <w:b/>
      <w:bCs/>
      <w:kern w:val="0"/>
    </w:rPr>
  </w:style>
  <w:style w:type="paragraph" w:styleId="4">
    <w:name w:val="heading 4"/>
    <w:basedOn w:val="a"/>
    <w:next w:val="a"/>
    <w:link w:val="4Char"/>
    <w:autoRedefine/>
    <w:qFormat/>
    <w:rsid w:val="00A97643"/>
    <w:pPr>
      <w:keepNext/>
      <w:keepLines/>
      <w:numPr>
        <w:ilvl w:val="3"/>
        <w:numId w:val="1"/>
      </w:numPr>
      <w:tabs>
        <w:tab w:val="clear" w:pos="851"/>
        <w:tab w:val="num" w:pos="511"/>
      </w:tabs>
      <w:ind w:leftChars="100" w:left="240" w:rightChars="100" w:right="240" w:firstLineChars="0" w:firstLine="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A97643"/>
    <w:rPr>
      <w:rFonts w:ascii="Times New Roman" w:eastAsia="黑体" w:hAnsi="Times New Roman" w:cs="Times New Roman"/>
      <w:b/>
      <w:bCs/>
      <w:color w:val="000000"/>
      <w:kern w:val="44"/>
      <w:sz w:val="28"/>
      <w:szCs w:val="28"/>
    </w:rPr>
  </w:style>
  <w:style w:type="character" w:customStyle="1" w:styleId="2Char">
    <w:name w:val="标题 2 Char"/>
    <w:basedOn w:val="a0"/>
    <w:link w:val="2"/>
    <w:rsid w:val="00A97643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character" w:customStyle="1" w:styleId="3Char">
    <w:name w:val="标题 3 Char"/>
    <w:basedOn w:val="a0"/>
    <w:link w:val="3"/>
    <w:rsid w:val="00A97643"/>
    <w:rPr>
      <w:rFonts w:ascii="Times New Roman" w:eastAsia="宋体" w:hAnsi="Times New Roman" w:cs="Times New Roman"/>
      <w:b/>
      <w:bCs/>
      <w:color w:val="000000"/>
      <w:kern w:val="0"/>
      <w:sz w:val="24"/>
      <w:szCs w:val="24"/>
    </w:rPr>
  </w:style>
  <w:style w:type="character" w:customStyle="1" w:styleId="4Char">
    <w:name w:val="标题 4 Char"/>
    <w:basedOn w:val="a0"/>
    <w:link w:val="4"/>
    <w:rsid w:val="00A97643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paragraph" w:styleId="a3">
    <w:name w:val="footer"/>
    <w:basedOn w:val="a"/>
    <w:link w:val="Char"/>
    <w:uiPriority w:val="99"/>
    <w:unhideWhenUsed/>
    <w:rsid w:val="00A64E8B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color w:val="auto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A64E8B"/>
    <w:rPr>
      <w:rFonts w:ascii="Calibri" w:eastAsia="宋体" w:hAnsi="Calibri" w:cs="Times New Roman"/>
      <w:kern w:val="0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A64E8B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64E8B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C39D2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C39D2"/>
    <w:rPr>
      <w:rFonts w:ascii="宋体" w:eastAsia="宋体" w:hAnsi="Times New Roman" w:cs="Times New Roman"/>
      <w:color w:val="000000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807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36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807788"/>
    <w:rPr>
      <w:rFonts w:ascii="Times New Roman" w:eastAsia="宋体" w:hAnsi="Times New Roman" w:cs="Times New Roman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390CC8"/>
    <w:pPr>
      <w:ind w:firstLine="420"/>
    </w:pPr>
  </w:style>
  <w:style w:type="paragraph" w:styleId="a8">
    <w:name w:val="No Spacing"/>
    <w:uiPriority w:val="1"/>
    <w:qFormat/>
    <w:rsid w:val="00A06A40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9">
    <w:name w:val="Plain Text"/>
    <w:basedOn w:val="a"/>
    <w:link w:val="Char3"/>
    <w:rsid w:val="00770E76"/>
    <w:pPr>
      <w:adjustRightInd w:val="0"/>
      <w:spacing w:before="0" w:after="0" w:line="312" w:lineRule="atLeast"/>
      <w:ind w:firstLineChars="0" w:firstLine="0"/>
      <w:textAlignment w:val="baseline"/>
    </w:pPr>
    <w:rPr>
      <w:rFonts w:ascii="宋体" w:hAnsi="Courier New"/>
      <w:color w:val="auto"/>
      <w:kern w:val="0"/>
      <w:sz w:val="21"/>
      <w:szCs w:val="20"/>
    </w:rPr>
  </w:style>
  <w:style w:type="character" w:customStyle="1" w:styleId="Char3">
    <w:name w:val="纯文本 Char"/>
    <w:basedOn w:val="a0"/>
    <w:link w:val="a9"/>
    <w:rsid w:val="00770E76"/>
    <w:rPr>
      <w:rFonts w:ascii="宋体" w:eastAsia="宋体" w:hAnsi="Courier New" w:cs="Times New Roman"/>
      <w:kern w:val="0"/>
      <w:szCs w:val="20"/>
    </w:rPr>
  </w:style>
  <w:style w:type="paragraph" w:customStyle="1" w:styleId="p0">
    <w:name w:val="p0"/>
    <w:basedOn w:val="a"/>
    <w:rsid w:val="00571891"/>
    <w:pPr>
      <w:widowControl/>
      <w:ind w:firstLineChars="0" w:firstLine="420"/>
    </w:pPr>
    <w:rPr>
      <w:kern w:val="0"/>
    </w:rPr>
  </w:style>
  <w:style w:type="table" w:styleId="aa">
    <w:name w:val="Table Grid"/>
    <w:basedOn w:val="a1"/>
    <w:uiPriority w:val="59"/>
    <w:rsid w:val="00A23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FB5032"/>
    <w:rPr>
      <w:rFonts w:asciiTheme="majorHAnsi" w:eastAsia="黑体" w:hAnsiTheme="majorHAnsi" w:cstheme="majorBidi"/>
      <w:sz w:val="20"/>
      <w:szCs w:val="20"/>
    </w:rPr>
  </w:style>
  <w:style w:type="character" w:styleId="ac">
    <w:name w:val="Hyperlink"/>
    <w:basedOn w:val="a0"/>
    <w:uiPriority w:val="99"/>
    <w:unhideWhenUsed/>
    <w:rsid w:val="00A56C2B"/>
    <w:rPr>
      <w:color w:val="0000FF" w:themeColor="hyperlink"/>
      <w:u w:val="single"/>
    </w:rPr>
  </w:style>
  <w:style w:type="table" w:customStyle="1" w:styleId="10">
    <w:name w:val="网格型1"/>
    <w:basedOn w:val="a1"/>
    <w:next w:val="aa"/>
    <w:uiPriority w:val="59"/>
    <w:rsid w:val="00EA45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373A74"/>
    <w:rPr>
      <w:b/>
      <w:vanish/>
      <w:color w:val="FF0000"/>
      <w:sz w:val="40"/>
      <w:szCs w:val="28"/>
    </w:rPr>
  </w:style>
  <w:style w:type="paragraph" w:customStyle="1" w:styleId="MTDisplayEquation">
    <w:name w:val="MTDisplayEquation"/>
    <w:basedOn w:val="a"/>
    <w:next w:val="a"/>
    <w:link w:val="MTDisplayEquationChar"/>
    <w:rsid w:val="00373A74"/>
    <w:pPr>
      <w:tabs>
        <w:tab w:val="center" w:pos="4540"/>
        <w:tab w:val="right" w:pos="908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sid w:val="00373A74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D6269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color w:val="auto"/>
      <w:kern w:val="0"/>
    </w:rPr>
  </w:style>
  <w:style w:type="table" w:styleId="ae">
    <w:name w:val="Grid Table Light"/>
    <w:basedOn w:val="a1"/>
    <w:uiPriority w:val="40"/>
    <w:rsid w:val="005C46D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FollowedHyperlink"/>
    <w:basedOn w:val="a0"/>
    <w:uiPriority w:val="99"/>
    <w:semiHidden/>
    <w:unhideWhenUsed/>
    <w:rsid w:val="00574DD9"/>
    <w:rPr>
      <w:color w:val="800080" w:themeColor="followedHyperlink"/>
      <w:u w:val="single"/>
    </w:rPr>
  </w:style>
  <w:style w:type="table" w:styleId="5">
    <w:name w:val="Plain Table 5"/>
    <w:basedOn w:val="a1"/>
    <w:uiPriority w:val="45"/>
    <w:rsid w:val="00251BC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0">
    <w:name w:val="annotation reference"/>
    <w:basedOn w:val="a0"/>
    <w:uiPriority w:val="99"/>
    <w:semiHidden/>
    <w:unhideWhenUsed/>
    <w:rsid w:val="00D74B46"/>
    <w:rPr>
      <w:sz w:val="21"/>
      <w:szCs w:val="21"/>
    </w:rPr>
  </w:style>
  <w:style w:type="paragraph" w:styleId="af1">
    <w:name w:val="annotation text"/>
    <w:basedOn w:val="a"/>
    <w:link w:val="Char4"/>
    <w:uiPriority w:val="99"/>
    <w:semiHidden/>
    <w:unhideWhenUsed/>
    <w:rsid w:val="00D74B46"/>
    <w:pPr>
      <w:jc w:val="left"/>
    </w:pPr>
  </w:style>
  <w:style w:type="character" w:customStyle="1" w:styleId="Char4">
    <w:name w:val="批注文字 Char"/>
    <w:basedOn w:val="a0"/>
    <w:link w:val="af1"/>
    <w:uiPriority w:val="99"/>
    <w:semiHidden/>
    <w:rsid w:val="00D74B46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D74B46"/>
    <w:rPr>
      <w:b/>
      <w:bCs/>
    </w:rPr>
  </w:style>
  <w:style w:type="character" w:customStyle="1" w:styleId="Char5">
    <w:name w:val="批注主题 Char"/>
    <w:basedOn w:val="Char4"/>
    <w:link w:val="af2"/>
    <w:uiPriority w:val="99"/>
    <w:semiHidden/>
    <w:rsid w:val="00D74B46"/>
    <w:rPr>
      <w:rFonts w:ascii="Times New Roman" w:eastAsia="宋体" w:hAnsi="Times New Roman" w:cs="Times New Roman"/>
      <w:b/>
      <w:bCs/>
      <w:color w:val="000000"/>
      <w:sz w:val="24"/>
      <w:szCs w:val="24"/>
    </w:rPr>
  </w:style>
  <w:style w:type="paragraph" w:styleId="af3">
    <w:name w:val="Revision"/>
    <w:hidden/>
    <w:uiPriority w:val="99"/>
    <w:semiHidden/>
    <w:rsid w:val="00D74B46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4">
    <w:name w:val="footnote text"/>
    <w:basedOn w:val="a"/>
    <w:link w:val="Char6"/>
    <w:uiPriority w:val="99"/>
    <w:semiHidden/>
    <w:unhideWhenUsed/>
    <w:rsid w:val="002A488A"/>
    <w:pPr>
      <w:snapToGrid w:val="0"/>
      <w:jc w:val="left"/>
    </w:pPr>
    <w:rPr>
      <w:sz w:val="18"/>
      <w:szCs w:val="18"/>
    </w:rPr>
  </w:style>
  <w:style w:type="character" w:customStyle="1" w:styleId="Char6">
    <w:name w:val="脚注文本 Char"/>
    <w:basedOn w:val="a0"/>
    <w:link w:val="af4"/>
    <w:uiPriority w:val="99"/>
    <w:semiHidden/>
    <w:rsid w:val="002A488A"/>
    <w:rPr>
      <w:rFonts w:ascii="Times New Roman" w:eastAsia="宋体" w:hAnsi="Times New Roman" w:cs="Times New Roman"/>
      <w:color w:val="000000"/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2A488A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A97643"/>
    <w:pPr>
      <w:widowControl/>
      <w:numPr>
        <w:numId w:val="0"/>
      </w:numPr>
      <w:tabs>
        <w:tab w:val="clear" w:pos="665"/>
      </w:tabs>
      <w:spacing w:beforeLines="0"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97643"/>
  </w:style>
  <w:style w:type="paragraph" w:styleId="20">
    <w:name w:val="toc 2"/>
    <w:basedOn w:val="a"/>
    <w:next w:val="a"/>
    <w:autoRedefine/>
    <w:uiPriority w:val="39"/>
    <w:unhideWhenUsed/>
    <w:rsid w:val="00A9764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97643"/>
    <w:pPr>
      <w:ind w:leftChars="400" w:left="840"/>
    </w:pPr>
  </w:style>
  <w:style w:type="paragraph" w:customStyle="1" w:styleId="af6">
    <w:name w:val="程序代码"/>
    <w:basedOn w:val="a"/>
    <w:link w:val="Char7"/>
    <w:qFormat/>
    <w:rsid w:val="00B32467"/>
    <w:pPr>
      <w:widowControl/>
      <w:pBdr>
        <w:left w:val="single" w:sz="18" w:space="20" w:color="6CE26C"/>
      </w:pBdr>
      <w:shd w:val="clear" w:color="auto" w:fill="F8F8F8"/>
      <w:spacing w:before="0" w:after="0"/>
      <w:ind w:left="720" w:firstLineChars="0" w:firstLine="0"/>
      <w:jc w:val="left"/>
    </w:pPr>
    <w:rPr>
      <w:rFonts w:ascii="微软雅黑" w:eastAsia="微软雅黑" w:hAnsi="微软雅黑" w:cs="宋体"/>
      <w:kern w:val="0"/>
      <w:sz w:val="18"/>
      <w:szCs w:val="18"/>
      <w:shd w:val="clear" w:color="auto" w:fill="FFFFFF"/>
    </w:rPr>
  </w:style>
  <w:style w:type="character" w:customStyle="1" w:styleId="Char7">
    <w:name w:val="程序代码 Char"/>
    <w:basedOn w:val="a0"/>
    <w:link w:val="af6"/>
    <w:rsid w:val="00B32467"/>
    <w:rPr>
      <w:rFonts w:ascii="微软雅黑" w:eastAsia="微软雅黑" w:hAnsi="微软雅黑" w:cs="宋体"/>
      <w:color w:val="000000"/>
      <w:kern w:val="0"/>
      <w:sz w:val="18"/>
      <w:szCs w:val="1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3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2.png"/><Relationship Id="rId21" Type="http://schemas.openxmlformats.org/officeDocument/2006/relationships/image" Target="media/image9.wmf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3.png"/><Relationship Id="rId11" Type="http://schemas.openxmlformats.org/officeDocument/2006/relationships/image" Target="media/image4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image" Target="media/image19.png"/><Relationship Id="rId49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4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image" Target="media/image26.wmf"/><Relationship Id="rId48" Type="http://schemas.openxmlformats.org/officeDocument/2006/relationships/header" Target="header2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footer" Target="footer1.xml"/><Relationship Id="rId20" Type="http://schemas.openxmlformats.org/officeDocument/2006/relationships/oleObject" Target="embeddings/oleObject5.bin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Kan\OneDrive\&#25991;&#26723;\&#30005;&#20449;&#31995;&#36890;&#29992;&#25253;&#21578;&#27169;&#26495;-ver20150510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6C324-737B-41EF-BCAF-4031E067F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电信系通用报告模板-ver20150510.dotx</Template>
  <TotalTime>93</TotalTime>
  <Pages>18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黄衎</dc:creator>
  <cp:keywords/>
  <dc:description/>
  <cp:lastModifiedBy>黄晓嗣</cp:lastModifiedBy>
  <cp:revision>10</cp:revision>
  <cp:lastPrinted>2015-02-05T11:26:00Z</cp:lastPrinted>
  <dcterms:created xsi:type="dcterms:W3CDTF">2015-05-19T13:37:00Z</dcterms:created>
  <dcterms:modified xsi:type="dcterms:W3CDTF">2015-05-19T15:13:00Z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